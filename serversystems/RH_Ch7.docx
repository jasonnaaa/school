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3A28" w14:textId="00826A30" w:rsidR="00096988" w:rsidRDefault="00432E4D" w:rsidP="00096988">
      <w:pPr>
        <w:pStyle w:val="NoSpacing"/>
        <w:numPr>
          <w:ilvl w:val="0"/>
          <w:numId w:val="41"/>
        </w:numPr>
        <w:rPr>
          <w:b/>
          <w:bCs/>
        </w:rPr>
      </w:pPr>
      <w:r>
        <w:t>Within your RH Academy lab environment, log onto workstation as student, password = student</w:t>
      </w:r>
    </w:p>
    <w:p w14:paraId="1337CA8D" w14:textId="77777777" w:rsidR="001D596C" w:rsidRPr="00770F0C" w:rsidRDefault="001D596C" w:rsidP="001D596C">
      <w:pPr>
        <w:pStyle w:val="NoSpacing"/>
        <w:ind w:left="720"/>
        <w:rPr>
          <w:b/>
          <w:bCs/>
        </w:rPr>
      </w:pPr>
    </w:p>
    <w:p w14:paraId="77A539A1" w14:textId="5706CB03" w:rsidR="00096988" w:rsidRDefault="00885A99" w:rsidP="00096988">
      <w:pPr>
        <w:pStyle w:val="NoSpacing"/>
        <w:numPr>
          <w:ilvl w:val="0"/>
          <w:numId w:val="41"/>
        </w:numPr>
      </w:pPr>
      <w:r>
        <w:t xml:space="preserve">Several commands need to be run as root, so just switch to root </w:t>
      </w:r>
      <w:proofErr w:type="gramStart"/>
      <w:r>
        <w:t xml:space="preserve">with </w:t>
      </w:r>
      <w:r w:rsidR="00096988">
        <w:t xml:space="preserve"> </w:t>
      </w:r>
      <w:proofErr w:type="spellStart"/>
      <w:r>
        <w:rPr>
          <w:b/>
          <w:bCs/>
        </w:rPr>
        <w:t>su</w:t>
      </w:r>
      <w:proofErr w:type="spellEnd"/>
      <w:proofErr w:type="gramEnd"/>
      <w:r>
        <w:rPr>
          <w:b/>
          <w:bCs/>
        </w:rPr>
        <w:t xml:space="preserve"> -</w:t>
      </w:r>
      <w:r w:rsidR="00096988">
        <w:t xml:space="preserve">       </w:t>
      </w:r>
      <w:r w:rsidR="00076BF4">
        <w:t xml:space="preserve">password = </w:t>
      </w:r>
      <w:proofErr w:type="spellStart"/>
      <w:r w:rsidR="00076BF4" w:rsidRPr="00076BF4">
        <w:rPr>
          <w:b/>
          <w:bCs/>
        </w:rPr>
        <w:t>redhat</w:t>
      </w:r>
      <w:proofErr w:type="spellEnd"/>
      <w:r w:rsidR="00096988" w:rsidRPr="00076BF4">
        <w:rPr>
          <w:b/>
          <w:bCs/>
        </w:rPr>
        <w:t xml:space="preserve"> </w:t>
      </w:r>
      <w:r w:rsidR="00096988">
        <w:t xml:space="preserve"> </w:t>
      </w:r>
    </w:p>
    <w:p w14:paraId="10214072" w14:textId="3E178C0E" w:rsidR="00885A99" w:rsidRDefault="00A03230" w:rsidP="00885A99">
      <w:pPr>
        <w:pStyle w:val="NoSpacing"/>
        <w:numPr>
          <w:ilvl w:val="0"/>
          <w:numId w:val="41"/>
        </w:numPr>
      </w:pPr>
      <w:r>
        <w:t xml:space="preserve">Run </w:t>
      </w:r>
      <w:proofErr w:type="spellStart"/>
      <w:r w:rsidRPr="00A03230">
        <w:rPr>
          <w:b/>
          <w:bCs/>
        </w:rPr>
        <w:t>pwd</w:t>
      </w:r>
      <w:proofErr w:type="spellEnd"/>
      <w:r>
        <w:t xml:space="preserve">    to verify your path of working </w:t>
      </w:r>
      <w:proofErr w:type="gramStart"/>
      <w:r>
        <w:t>directory</w:t>
      </w:r>
      <w:proofErr w:type="gramEnd"/>
    </w:p>
    <w:p w14:paraId="56BF2259" w14:textId="54631F6C" w:rsidR="00885A99" w:rsidRDefault="00A03230" w:rsidP="00885A99">
      <w:pPr>
        <w:pStyle w:val="NoSpacing"/>
        <w:numPr>
          <w:ilvl w:val="0"/>
          <w:numId w:val="41"/>
        </w:numPr>
      </w:pPr>
      <w:r>
        <w:t>Create a new directory on the root</w:t>
      </w:r>
      <w:r w:rsidR="00076BF4">
        <w:t xml:space="preserve"> of the drive</w:t>
      </w:r>
      <w:r>
        <w:t xml:space="preserve"> with   </w:t>
      </w:r>
      <w:proofErr w:type="spellStart"/>
      <w:r>
        <w:rPr>
          <w:b/>
          <w:bCs/>
        </w:rPr>
        <w:t>mkdir</w:t>
      </w:r>
      <w:proofErr w:type="spellEnd"/>
      <w:r w:rsidRPr="00A03230">
        <w:rPr>
          <w:b/>
          <w:bCs/>
        </w:rPr>
        <w:t xml:space="preserve"> /</w:t>
      </w:r>
      <w:proofErr w:type="spellStart"/>
      <w:proofErr w:type="gramStart"/>
      <w:r w:rsidRPr="00A03230">
        <w:rPr>
          <w:b/>
          <w:bCs/>
        </w:rPr>
        <w:t>myfolder</w:t>
      </w:r>
      <w:proofErr w:type="spellEnd"/>
      <w:proofErr w:type="gramEnd"/>
    </w:p>
    <w:p w14:paraId="0BBC727F" w14:textId="72851B8A" w:rsidR="00885A99" w:rsidRDefault="00A03230" w:rsidP="00885A99">
      <w:pPr>
        <w:pStyle w:val="NoSpacing"/>
        <w:numPr>
          <w:ilvl w:val="0"/>
          <w:numId w:val="41"/>
        </w:numPr>
      </w:pPr>
      <w:r>
        <w:t xml:space="preserve">Then run </w:t>
      </w:r>
      <w:r w:rsidRPr="005E2A66">
        <w:rPr>
          <w:b/>
          <w:bCs/>
        </w:rPr>
        <w:t>cd /</w:t>
      </w:r>
      <w:proofErr w:type="spellStart"/>
      <w:proofErr w:type="gramStart"/>
      <w:r w:rsidRPr="005E2A66">
        <w:rPr>
          <w:b/>
          <w:bCs/>
        </w:rPr>
        <w:t>myfolder</w:t>
      </w:r>
      <w:proofErr w:type="spellEnd"/>
      <w:proofErr w:type="gramEnd"/>
    </w:p>
    <w:p w14:paraId="4F2A32EA" w14:textId="066E4082" w:rsidR="00885A99" w:rsidRDefault="005E2A66" w:rsidP="00885A99">
      <w:pPr>
        <w:pStyle w:val="NoSpacing"/>
        <w:numPr>
          <w:ilvl w:val="0"/>
          <w:numId w:val="41"/>
        </w:numPr>
      </w:pPr>
      <w:r>
        <w:t xml:space="preserve">Create a file in </w:t>
      </w:r>
      <w:proofErr w:type="spellStart"/>
      <w:r>
        <w:t>myfolder</w:t>
      </w:r>
      <w:proofErr w:type="spellEnd"/>
      <w:r>
        <w:t xml:space="preserve"> with    </w:t>
      </w:r>
      <w:r w:rsidRPr="005E2A66">
        <w:rPr>
          <w:b/>
          <w:bCs/>
        </w:rPr>
        <w:t xml:space="preserve">touch </w:t>
      </w:r>
      <w:proofErr w:type="spellStart"/>
      <w:proofErr w:type="gramStart"/>
      <w:r w:rsidRPr="005E2A66">
        <w:rPr>
          <w:b/>
          <w:bCs/>
        </w:rPr>
        <w:t>test</w:t>
      </w:r>
      <w:r w:rsidR="000E342C">
        <w:rPr>
          <w:b/>
          <w:bCs/>
        </w:rPr>
        <w:t>F</w:t>
      </w:r>
      <w:r w:rsidRPr="005E2A66">
        <w:rPr>
          <w:b/>
          <w:bCs/>
        </w:rPr>
        <w:t>ile</w:t>
      </w:r>
      <w:proofErr w:type="spellEnd"/>
      <w:proofErr w:type="gramEnd"/>
    </w:p>
    <w:p w14:paraId="388EC38B" w14:textId="63D3F0A1" w:rsidR="00885A99" w:rsidRDefault="005E2A66" w:rsidP="00885A99">
      <w:pPr>
        <w:pStyle w:val="NoSpacing"/>
        <w:numPr>
          <w:ilvl w:val="0"/>
          <w:numId w:val="41"/>
        </w:numPr>
      </w:pPr>
      <w:r>
        <w:t xml:space="preserve">View username of the owner of the current login session by running   </w:t>
      </w:r>
      <w:proofErr w:type="spellStart"/>
      <w:r w:rsidRPr="005E2A66">
        <w:rPr>
          <w:b/>
          <w:bCs/>
        </w:rPr>
        <w:t>whoami</w:t>
      </w:r>
      <w:proofErr w:type="spellEnd"/>
    </w:p>
    <w:p w14:paraId="1BEF93FF" w14:textId="3DD31164" w:rsidR="00885A99" w:rsidRDefault="000E342C" w:rsidP="00885A99">
      <w:pPr>
        <w:pStyle w:val="NoSpacing"/>
        <w:numPr>
          <w:ilvl w:val="0"/>
          <w:numId w:val="41"/>
        </w:numPr>
      </w:pPr>
      <w:r>
        <w:t>View the file’s default</w:t>
      </w:r>
      <w:r w:rsidR="00076BF4">
        <w:t>/current</w:t>
      </w:r>
      <w:r>
        <w:t xml:space="preserve"> permissions with </w:t>
      </w:r>
      <w:r w:rsidRPr="00A20DEB">
        <w:rPr>
          <w:rFonts w:ascii="Courier New" w:hAnsi="Courier New" w:cs="Courier New"/>
          <w:b/>
          <w:bCs/>
        </w:rPr>
        <w:t xml:space="preserve">ls -l </w:t>
      </w:r>
      <w:proofErr w:type="spellStart"/>
      <w:proofErr w:type="gramStart"/>
      <w:r w:rsidRPr="00A20DEB">
        <w:rPr>
          <w:rFonts w:ascii="Courier New" w:hAnsi="Courier New" w:cs="Courier New"/>
          <w:b/>
          <w:bCs/>
        </w:rPr>
        <w:t>testFile</w:t>
      </w:r>
      <w:proofErr w:type="spellEnd"/>
      <w:proofErr w:type="gramEnd"/>
    </w:p>
    <w:p w14:paraId="37CFF6A5" w14:textId="5A287B12" w:rsidR="00A03230" w:rsidRDefault="000E342C" w:rsidP="00885A99">
      <w:pPr>
        <w:pStyle w:val="NoSpacing"/>
        <w:numPr>
          <w:ilvl w:val="0"/>
          <w:numId w:val="41"/>
        </w:numPr>
      </w:pPr>
      <w:r>
        <w:t xml:space="preserve">Now, </w:t>
      </w:r>
      <w:bookmarkStart w:id="0" w:name="_Hlk124317076"/>
      <w:r>
        <w:t>se</w:t>
      </w:r>
      <w:bookmarkEnd w:id="0"/>
      <w:r>
        <w:t xml:space="preserve">t write permissions to the group level, using symbolic mode, </w:t>
      </w:r>
      <w:proofErr w:type="gramStart"/>
      <w:r>
        <w:t xml:space="preserve">with  </w:t>
      </w:r>
      <w:proofErr w:type="spellStart"/>
      <w:r w:rsidRPr="00A20DEB">
        <w:rPr>
          <w:rFonts w:ascii="Courier New" w:hAnsi="Courier New" w:cs="Courier New"/>
          <w:b/>
          <w:bCs/>
        </w:rPr>
        <w:t>chmod</w:t>
      </w:r>
      <w:proofErr w:type="spellEnd"/>
      <w:proofErr w:type="gramEnd"/>
      <w:r w:rsidRPr="00A20DEB">
        <w:rPr>
          <w:rFonts w:ascii="Courier New" w:hAnsi="Courier New" w:cs="Courier New"/>
          <w:b/>
          <w:bCs/>
        </w:rPr>
        <w:t xml:space="preserve"> </w:t>
      </w:r>
      <w:proofErr w:type="spellStart"/>
      <w:r w:rsidRPr="00A20DEB">
        <w:rPr>
          <w:rFonts w:ascii="Courier New" w:hAnsi="Courier New" w:cs="Courier New"/>
          <w:b/>
          <w:bCs/>
        </w:rPr>
        <w:t>g+w</w:t>
      </w:r>
      <w:proofErr w:type="spellEnd"/>
      <w:r w:rsidRPr="00A20DEB">
        <w:rPr>
          <w:rFonts w:ascii="Courier New" w:hAnsi="Courier New" w:cs="Courier New"/>
          <w:b/>
          <w:bCs/>
        </w:rPr>
        <w:t xml:space="preserve"> </w:t>
      </w:r>
      <w:proofErr w:type="spellStart"/>
      <w:r w:rsidRPr="00A20DEB">
        <w:rPr>
          <w:rFonts w:ascii="Courier New" w:hAnsi="Courier New" w:cs="Courier New"/>
          <w:b/>
          <w:bCs/>
        </w:rPr>
        <w:t>testFile</w:t>
      </w:r>
      <w:proofErr w:type="spellEnd"/>
    </w:p>
    <w:p w14:paraId="3F497FF9" w14:textId="603FA30F" w:rsidR="00A03230" w:rsidRDefault="000E342C" w:rsidP="00885A99">
      <w:pPr>
        <w:pStyle w:val="NoSpacing"/>
        <w:numPr>
          <w:ilvl w:val="0"/>
          <w:numId w:val="41"/>
        </w:numPr>
      </w:pPr>
      <w:r>
        <w:t>Verify that the p</w:t>
      </w:r>
      <w:bookmarkStart w:id="1" w:name="_Hlk124317094"/>
      <w:r>
        <w:t>ermi</w:t>
      </w:r>
      <w:bookmarkEnd w:id="1"/>
      <w:r>
        <w:t xml:space="preserve">ssions were set with    </w:t>
      </w:r>
      <w:r w:rsidRPr="00A20DEB">
        <w:rPr>
          <w:rFonts w:ascii="Courier New" w:hAnsi="Courier New" w:cs="Courier New"/>
          <w:b/>
          <w:bCs/>
        </w:rPr>
        <w:t xml:space="preserve">ls -l </w:t>
      </w:r>
      <w:proofErr w:type="spellStart"/>
      <w:r w:rsidRPr="00A20DEB">
        <w:rPr>
          <w:rFonts w:ascii="Courier New" w:hAnsi="Courier New" w:cs="Courier New"/>
          <w:b/>
          <w:bCs/>
        </w:rPr>
        <w:t>testFile</w:t>
      </w:r>
      <w:proofErr w:type="spellEnd"/>
      <w:r w:rsidR="00076BF4">
        <w:rPr>
          <w:rFonts w:ascii="Courier New" w:hAnsi="Courier New" w:cs="Courier New"/>
        </w:rPr>
        <w:t xml:space="preserve"> </w:t>
      </w:r>
      <w:proofErr w:type="gramStart"/>
      <w:r w:rsidR="00076BF4">
        <w:rPr>
          <w:rFonts w:ascii="Courier New" w:hAnsi="Courier New" w:cs="Courier New"/>
        </w:rPr>
        <w:t xml:space="preserve">   </w:t>
      </w:r>
      <w:r w:rsidR="00076BF4">
        <w:t>(</w:t>
      </w:r>
      <w:proofErr w:type="gramEnd"/>
      <w:r w:rsidR="00076BF4">
        <w:t>you could up-arrow the previous)</w:t>
      </w:r>
    </w:p>
    <w:p w14:paraId="2605CE7B" w14:textId="1289007E" w:rsidR="000C46B8" w:rsidRPr="00A20DEB" w:rsidRDefault="000C46B8" w:rsidP="00885A99">
      <w:pPr>
        <w:pStyle w:val="NoSpacing"/>
        <w:numPr>
          <w:ilvl w:val="0"/>
          <w:numId w:val="41"/>
        </w:numPr>
        <w:rPr>
          <w:rFonts w:ascii="Courier New" w:hAnsi="Courier New" w:cs="Courier New"/>
        </w:rPr>
      </w:pPr>
      <w:r>
        <w:t xml:space="preserve">Remove read permissions for others, using symbolic mode, with    </w:t>
      </w:r>
      <w:proofErr w:type="spellStart"/>
      <w:r w:rsidRPr="00A20DEB">
        <w:rPr>
          <w:rFonts w:ascii="Courier New" w:hAnsi="Courier New" w:cs="Courier New"/>
          <w:b/>
          <w:bCs/>
        </w:rPr>
        <w:t>chmod</w:t>
      </w:r>
      <w:proofErr w:type="spellEnd"/>
      <w:r w:rsidRPr="00A20DEB">
        <w:rPr>
          <w:rFonts w:ascii="Courier New" w:hAnsi="Courier New" w:cs="Courier New"/>
          <w:b/>
          <w:bCs/>
        </w:rPr>
        <w:t xml:space="preserve"> o-r </w:t>
      </w:r>
      <w:proofErr w:type="spellStart"/>
      <w:proofErr w:type="gramStart"/>
      <w:r w:rsidRPr="00A20DEB">
        <w:rPr>
          <w:rFonts w:ascii="Courier New" w:hAnsi="Courier New" w:cs="Courier New"/>
          <w:b/>
          <w:bCs/>
        </w:rPr>
        <w:t>testFile</w:t>
      </w:r>
      <w:proofErr w:type="spellEnd"/>
      <w:proofErr w:type="gramEnd"/>
    </w:p>
    <w:p w14:paraId="756E46C3" w14:textId="7980D16F" w:rsidR="000C46B8" w:rsidRDefault="000C46B8" w:rsidP="00754DCD">
      <w:pPr>
        <w:pStyle w:val="NoSpacing"/>
        <w:numPr>
          <w:ilvl w:val="0"/>
          <w:numId w:val="41"/>
        </w:numPr>
      </w:pPr>
      <w:r>
        <w:t xml:space="preserve">Verify that the permissions were removed with    </w:t>
      </w:r>
      <w:r w:rsidRPr="00A20DEB">
        <w:rPr>
          <w:rFonts w:ascii="Courier New" w:hAnsi="Courier New" w:cs="Courier New"/>
          <w:b/>
          <w:bCs/>
        </w:rPr>
        <w:t xml:space="preserve">ls -l </w:t>
      </w:r>
      <w:proofErr w:type="spellStart"/>
      <w:proofErr w:type="gramStart"/>
      <w:r w:rsidRPr="00A20DEB">
        <w:rPr>
          <w:rFonts w:ascii="Courier New" w:hAnsi="Courier New" w:cs="Courier New"/>
          <w:b/>
          <w:bCs/>
        </w:rPr>
        <w:t>testFile</w:t>
      </w:r>
      <w:proofErr w:type="spellEnd"/>
      <w:proofErr w:type="gramEnd"/>
    </w:p>
    <w:p w14:paraId="75BC0318" w14:textId="77777777" w:rsidR="000E342C" w:rsidRDefault="000E342C" w:rsidP="000E342C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0E342C" w14:paraId="1A6D4E3F" w14:textId="77777777" w:rsidTr="00E34C7E">
        <w:tc>
          <w:tcPr>
            <w:tcW w:w="10790" w:type="dxa"/>
          </w:tcPr>
          <w:p w14:paraId="48CFB936" w14:textId="77777777" w:rsidR="000E342C" w:rsidRDefault="000E342C" w:rsidP="00E34C7E">
            <w:pPr>
              <w:pStyle w:val="NoSpacing"/>
              <w:rPr>
                <w:b/>
                <w:bCs/>
              </w:rPr>
            </w:pPr>
          </w:p>
          <w:p w14:paraId="64013271" w14:textId="6FBF6A97" w:rsidR="000E342C" w:rsidRDefault="000E342C" w:rsidP="00E34C7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Take a screenshot of the output of the ls command, </w:t>
            </w:r>
            <w:r w:rsidR="00754DCD">
              <w:rPr>
                <w:b/>
                <w:bCs/>
              </w:rPr>
              <w:t xml:space="preserve">that </w:t>
            </w:r>
            <w:r w:rsidR="00754DCD" w:rsidRPr="00754DCD">
              <w:rPr>
                <w:b/>
                <w:bCs/>
                <w:u w:val="single"/>
              </w:rPr>
              <w:t>user</w:t>
            </w:r>
            <w:r w:rsidR="00754DCD">
              <w:rPr>
                <w:b/>
                <w:bCs/>
              </w:rPr>
              <w:t xml:space="preserve"> and </w:t>
            </w:r>
            <w:r w:rsidR="00754DCD" w:rsidRPr="00754DCD">
              <w:rPr>
                <w:b/>
                <w:bCs/>
                <w:u w:val="single"/>
              </w:rPr>
              <w:t>group</w:t>
            </w:r>
            <w:r w:rsidR="00754DCD">
              <w:rPr>
                <w:b/>
                <w:bCs/>
              </w:rPr>
              <w:t xml:space="preserve"> have </w:t>
            </w:r>
            <w:proofErr w:type="spellStart"/>
            <w:r w:rsidR="00754DCD">
              <w:rPr>
                <w:b/>
                <w:bCs/>
              </w:rPr>
              <w:t>rw</w:t>
            </w:r>
            <w:proofErr w:type="spellEnd"/>
            <w:r w:rsidR="00754DCD">
              <w:rPr>
                <w:b/>
                <w:bCs/>
              </w:rPr>
              <w:t xml:space="preserve">, and </w:t>
            </w:r>
            <w:r w:rsidR="00754DCD" w:rsidRPr="00754DCD">
              <w:rPr>
                <w:b/>
                <w:bCs/>
                <w:u w:val="single"/>
              </w:rPr>
              <w:t>others</w:t>
            </w:r>
            <w:r w:rsidR="00754DCD">
              <w:rPr>
                <w:b/>
                <w:bCs/>
              </w:rPr>
              <w:t xml:space="preserve"> have </w:t>
            </w:r>
            <w:proofErr w:type="gramStart"/>
            <w:r w:rsidR="00754DCD">
              <w:rPr>
                <w:b/>
                <w:bCs/>
              </w:rPr>
              <w:t>nothing</w:t>
            </w:r>
            <w:proofErr w:type="gramEnd"/>
          </w:p>
          <w:p w14:paraId="1CF9137C" w14:textId="59A01550" w:rsidR="000E342C" w:rsidRPr="00EF25E4" w:rsidRDefault="00082691" w:rsidP="00E34C7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D5E80F7" wp14:editId="5D867AF1">
                  <wp:extent cx="6858000" cy="43668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36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82B13" w14:textId="0AC1122F" w:rsidR="00A03230" w:rsidRDefault="00A03230" w:rsidP="000E342C">
      <w:pPr>
        <w:pStyle w:val="NoSpacing"/>
      </w:pPr>
    </w:p>
    <w:p w14:paraId="09FDB029" w14:textId="1568D609" w:rsidR="00A03230" w:rsidRDefault="002702D7" w:rsidP="00885A99">
      <w:pPr>
        <w:pStyle w:val="NoSpacing"/>
        <w:numPr>
          <w:ilvl w:val="0"/>
          <w:numId w:val="41"/>
        </w:numPr>
      </w:pPr>
      <w:r>
        <w:t xml:space="preserve">Now, observe the difference between using </w:t>
      </w:r>
      <w:r w:rsidRPr="00857663">
        <w:rPr>
          <w:b/>
          <w:bCs/>
          <w:sz w:val="32"/>
          <w:szCs w:val="32"/>
        </w:rPr>
        <w:t>+</w:t>
      </w:r>
      <w:r>
        <w:t xml:space="preserve"> and </w:t>
      </w:r>
      <w:r w:rsidRPr="00857663">
        <w:rPr>
          <w:b/>
          <w:bCs/>
          <w:sz w:val="32"/>
          <w:szCs w:val="32"/>
        </w:rPr>
        <w:t>=</w:t>
      </w:r>
      <w:r>
        <w:t xml:space="preserve"> in </w:t>
      </w:r>
      <w:proofErr w:type="spellStart"/>
      <w:r>
        <w:t>chmod</w:t>
      </w:r>
      <w:proofErr w:type="spellEnd"/>
      <w:r>
        <w:t xml:space="preserve">.  </w:t>
      </w:r>
      <w:r w:rsidR="00857663">
        <w:t xml:space="preserve">          </w:t>
      </w:r>
      <w:r>
        <w:t xml:space="preserve">Run   </w:t>
      </w:r>
      <w:proofErr w:type="spellStart"/>
      <w:r w:rsidRPr="00A20DEB">
        <w:rPr>
          <w:rFonts w:ascii="Courier New" w:hAnsi="Courier New" w:cs="Courier New"/>
          <w:b/>
          <w:bCs/>
        </w:rPr>
        <w:t>chmod</w:t>
      </w:r>
      <w:proofErr w:type="spellEnd"/>
      <w:r w:rsidRPr="00A20DEB">
        <w:rPr>
          <w:rFonts w:ascii="Courier New" w:hAnsi="Courier New" w:cs="Courier New"/>
          <w:b/>
          <w:bCs/>
        </w:rPr>
        <w:t xml:space="preserve"> </w:t>
      </w:r>
      <w:proofErr w:type="spellStart"/>
      <w:r w:rsidRPr="00A20DEB">
        <w:rPr>
          <w:rFonts w:ascii="Courier New" w:hAnsi="Courier New" w:cs="Courier New"/>
          <w:b/>
          <w:bCs/>
        </w:rPr>
        <w:t>g+x</w:t>
      </w:r>
      <w:proofErr w:type="spellEnd"/>
      <w:r w:rsidRPr="00A20DEB"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Pr="00A20DEB">
        <w:rPr>
          <w:rFonts w:ascii="Courier New" w:hAnsi="Courier New" w:cs="Courier New"/>
          <w:b/>
          <w:bCs/>
        </w:rPr>
        <w:t>testFile</w:t>
      </w:r>
      <w:proofErr w:type="spellEnd"/>
      <w:proofErr w:type="gramEnd"/>
    </w:p>
    <w:p w14:paraId="5D34D229" w14:textId="5DEF90B9" w:rsidR="002702D7" w:rsidRDefault="002702D7" w:rsidP="00885A99">
      <w:pPr>
        <w:pStyle w:val="NoSpacing"/>
        <w:numPr>
          <w:ilvl w:val="0"/>
          <w:numId w:val="41"/>
        </w:numPr>
      </w:pPr>
      <w:r>
        <w:t xml:space="preserve">Run     </w:t>
      </w:r>
      <w:r w:rsidRPr="00A20DEB">
        <w:rPr>
          <w:rFonts w:ascii="Courier New" w:hAnsi="Courier New" w:cs="Courier New"/>
          <w:b/>
          <w:bCs/>
        </w:rPr>
        <w:t xml:space="preserve">ls -l </w:t>
      </w:r>
      <w:proofErr w:type="spellStart"/>
      <w:proofErr w:type="gramStart"/>
      <w:r w:rsidRPr="00A20DEB">
        <w:rPr>
          <w:rFonts w:ascii="Courier New" w:hAnsi="Courier New" w:cs="Courier New"/>
          <w:b/>
          <w:bCs/>
        </w:rPr>
        <w:t>testFile</w:t>
      </w:r>
      <w:proofErr w:type="spellEnd"/>
      <w:proofErr w:type="gramEnd"/>
    </w:p>
    <w:p w14:paraId="640C2674" w14:textId="77777777" w:rsidR="00BB07B7" w:rsidRDefault="00BB07B7" w:rsidP="00BB07B7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B07B7" w14:paraId="42B62053" w14:textId="77777777" w:rsidTr="00E34C7E">
        <w:tc>
          <w:tcPr>
            <w:tcW w:w="10790" w:type="dxa"/>
          </w:tcPr>
          <w:p w14:paraId="412C25A1" w14:textId="77777777" w:rsidR="00BB07B7" w:rsidRDefault="00BB07B7" w:rsidP="00E34C7E">
            <w:pPr>
              <w:pStyle w:val="NoSpacing"/>
              <w:rPr>
                <w:b/>
                <w:bCs/>
              </w:rPr>
            </w:pPr>
          </w:p>
          <w:p w14:paraId="55AC6422" w14:textId="5726D1B4" w:rsidR="00BB07B7" w:rsidRDefault="00BB07B7" w:rsidP="00E34C7E">
            <w:pPr>
              <w:pStyle w:val="NoSpacing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Take a screenshot of the output of the ls command, that </w:t>
            </w:r>
            <w:r w:rsidRPr="00754DCD">
              <w:rPr>
                <w:b/>
                <w:bCs/>
                <w:u w:val="single"/>
              </w:rPr>
              <w:t>group</w:t>
            </w:r>
            <w:r>
              <w:rPr>
                <w:b/>
                <w:bCs/>
              </w:rPr>
              <w:t xml:space="preserve"> has </w:t>
            </w:r>
            <w:r w:rsidRPr="00BB07B7">
              <w:rPr>
                <w:b/>
                <w:bCs/>
                <w:u w:val="single"/>
              </w:rPr>
              <w:t>gained x</w:t>
            </w:r>
            <w:r>
              <w:rPr>
                <w:b/>
                <w:bCs/>
              </w:rPr>
              <w:t xml:space="preserve">   and </w:t>
            </w:r>
            <w:r w:rsidRPr="00BB07B7">
              <w:rPr>
                <w:b/>
                <w:bCs/>
                <w:u w:val="single"/>
              </w:rPr>
              <w:t xml:space="preserve">kept </w:t>
            </w:r>
            <w:proofErr w:type="spellStart"/>
            <w:proofErr w:type="gramStart"/>
            <w:r w:rsidRPr="00BB07B7">
              <w:rPr>
                <w:b/>
                <w:bCs/>
                <w:u w:val="single"/>
              </w:rPr>
              <w:t>rw</w:t>
            </w:r>
            <w:proofErr w:type="spellEnd"/>
            <w:proofErr w:type="gramEnd"/>
          </w:p>
          <w:p w14:paraId="0747BB37" w14:textId="6219896A" w:rsidR="00082691" w:rsidRDefault="00082691" w:rsidP="00E34C7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B99009" wp14:editId="51D76BA8">
                  <wp:extent cx="5334000" cy="590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A539A" w14:textId="77777777" w:rsidR="00BB07B7" w:rsidRPr="00EF25E4" w:rsidRDefault="00BB07B7" w:rsidP="00E34C7E">
            <w:pPr>
              <w:pStyle w:val="NoSpacing"/>
              <w:rPr>
                <w:b/>
                <w:bCs/>
              </w:rPr>
            </w:pPr>
          </w:p>
        </w:tc>
      </w:tr>
    </w:tbl>
    <w:p w14:paraId="614F46C0" w14:textId="67466B3A" w:rsidR="005E2A66" w:rsidRDefault="005E2A66" w:rsidP="00BB07B7">
      <w:pPr>
        <w:pStyle w:val="NoSpacing"/>
      </w:pPr>
    </w:p>
    <w:p w14:paraId="3FAB7123" w14:textId="5AB7149A" w:rsidR="005E2A66" w:rsidRDefault="00BB07B7" w:rsidP="00885A99">
      <w:pPr>
        <w:pStyle w:val="NoSpacing"/>
        <w:numPr>
          <w:ilvl w:val="0"/>
          <w:numId w:val="41"/>
        </w:numPr>
      </w:pPr>
      <w:r>
        <w:t xml:space="preserve">Run    </w:t>
      </w:r>
      <w:proofErr w:type="spellStart"/>
      <w:r w:rsidRPr="00A20DEB">
        <w:rPr>
          <w:rFonts w:ascii="Courier New" w:hAnsi="Courier New" w:cs="Courier New"/>
          <w:b/>
          <w:bCs/>
        </w:rPr>
        <w:t>chmod</w:t>
      </w:r>
      <w:proofErr w:type="spellEnd"/>
      <w:r w:rsidRPr="00A20DEB">
        <w:rPr>
          <w:rFonts w:ascii="Courier New" w:hAnsi="Courier New" w:cs="Courier New"/>
          <w:b/>
          <w:bCs/>
        </w:rPr>
        <w:t xml:space="preserve"> g</w:t>
      </w:r>
      <w:r w:rsidR="00A20DEB">
        <w:rPr>
          <w:rFonts w:ascii="Courier New" w:hAnsi="Courier New" w:cs="Courier New"/>
          <w:b/>
          <w:bCs/>
        </w:rPr>
        <w:t>=</w:t>
      </w:r>
      <w:r w:rsidRPr="00A20DEB">
        <w:rPr>
          <w:rFonts w:ascii="Courier New" w:hAnsi="Courier New" w:cs="Courier New"/>
          <w:b/>
          <w:bCs/>
        </w:rPr>
        <w:t xml:space="preserve">x </w:t>
      </w:r>
      <w:proofErr w:type="spellStart"/>
      <w:r w:rsidRPr="00A20DEB">
        <w:rPr>
          <w:rFonts w:ascii="Courier New" w:hAnsi="Courier New" w:cs="Courier New"/>
          <w:b/>
          <w:bCs/>
        </w:rPr>
        <w:t>testFile</w:t>
      </w:r>
      <w:proofErr w:type="spellEnd"/>
    </w:p>
    <w:p w14:paraId="5CC0A60A" w14:textId="4A8FFDB8" w:rsidR="00BB07B7" w:rsidRDefault="00BB07B7" w:rsidP="00BB07B7">
      <w:pPr>
        <w:pStyle w:val="NoSpacing"/>
        <w:numPr>
          <w:ilvl w:val="0"/>
          <w:numId w:val="41"/>
        </w:numPr>
      </w:pPr>
      <w:r>
        <w:t xml:space="preserve">Run     </w:t>
      </w:r>
      <w:r w:rsidRPr="00A20DEB">
        <w:rPr>
          <w:rFonts w:ascii="Courier New" w:hAnsi="Courier New" w:cs="Courier New"/>
          <w:b/>
          <w:bCs/>
        </w:rPr>
        <w:t xml:space="preserve">ls -l </w:t>
      </w:r>
      <w:proofErr w:type="spellStart"/>
      <w:proofErr w:type="gramStart"/>
      <w:r w:rsidRPr="00A20DEB">
        <w:rPr>
          <w:rFonts w:ascii="Courier New" w:hAnsi="Courier New" w:cs="Courier New"/>
          <w:b/>
          <w:bCs/>
        </w:rPr>
        <w:t>testFile</w:t>
      </w:r>
      <w:proofErr w:type="spellEnd"/>
      <w:proofErr w:type="gramEnd"/>
    </w:p>
    <w:p w14:paraId="01C28F34" w14:textId="77777777" w:rsidR="00BB07B7" w:rsidRDefault="00BB07B7" w:rsidP="00BB07B7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B07B7" w14:paraId="6D5F8826" w14:textId="77777777" w:rsidTr="00E34C7E">
        <w:tc>
          <w:tcPr>
            <w:tcW w:w="10790" w:type="dxa"/>
          </w:tcPr>
          <w:p w14:paraId="1FFC8227" w14:textId="77777777" w:rsidR="00BB07B7" w:rsidRDefault="00BB07B7" w:rsidP="00E34C7E">
            <w:pPr>
              <w:pStyle w:val="NoSpacing"/>
              <w:rPr>
                <w:b/>
                <w:bCs/>
              </w:rPr>
            </w:pPr>
          </w:p>
          <w:p w14:paraId="3519D7DB" w14:textId="08828214" w:rsidR="00BB07B7" w:rsidRDefault="00BB07B7" w:rsidP="00E34C7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Take a screenshot of the output of the ls command, that </w:t>
            </w:r>
            <w:r w:rsidRPr="00754DCD">
              <w:rPr>
                <w:b/>
                <w:bCs/>
                <w:u w:val="single"/>
              </w:rPr>
              <w:t>group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u w:val="single"/>
              </w:rPr>
              <w:t>kept</w:t>
            </w:r>
            <w:r w:rsidRPr="00BB07B7">
              <w:rPr>
                <w:b/>
                <w:bCs/>
                <w:u w:val="single"/>
              </w:rPr>
              <w:t xml:space="preserve"> </w:t>
            </w:r>
            <w:proofErr w:type="gramStart"/>
            <w:r w:rsidRPr="00BB07B7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 xml:space="preserve">  </w:t>
            </w:r>
            <w:r w:rsidR="0047008C">
              <w:rPr>
                <w:b/>
                <w:bCs/>
              </w:rPr>
              <w:t>(</w:t>
            </w:r>
            <w:proofErr w:type="gramEnd"/>
            <w:r w:rsidR="0047008C">
              <w:rPr>
                <w:b/>
                <w:bCs/>
              </w:rPr>
              <w:t>would have gained if didn’t have)</w:t>
            </w:r>
            <w:r>
              <w:rPr>
                <w:b/>
                <w:bCs/>
              </w:rPr>
              <w:t xml:space="preserve"> and </w:t>
            </w:r>
            <w:r w:rsidR="0047008C" w:rsidRPr="00857663">
              <w:rPr>
                <w:b/>
                <w:bCs/>
                <w:u w:val="double"/>
              </w:rPr>
              <w:t>lost</w:t>
            </w:r>
            <w:r w:rsidR="0047008C">
              <w:rPr>
                <w:b/>
                <w:bCs/>
                <w:u w:val="single"/>
              </w:rPr>
              <w:t xml:space="preserve"> unspecified ones</w:t>
            </w:r>
            <w:r w:rsidR="0047008C">
              <w:rPr>
                <w:b/>
                <w:bCs/>
              </w:rPr>
              <w:t xml:space="preserve"> (</w:t>
            </w:r>
            <w:proofErr w:type="spellStart"/>
            <w:r w:rsidR="0047008C">
              <w:rPr>
                <w:b/>
                <w:bCs/>
              </w:rPr>
              <w:t>rw</w:t>
            </w:r>
            <w:proofErr w:type="spellEnd"/>
            <w:r w:rsidR="0047008C">
              <w:rPr>
                <w:b/>
                <w:bCs/>
              </w:rPr>
              <w:t>)</w:t>
            </w:r>
          </w:p>
          <w:p w14:paraId="11C4E819" w14:textId="798C58D8" w:rsidR="00082691" w:rsidRPr="0047008C" w:rsidRDefault="00082691" w:rsidP="00E34C7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395B3F" wp14:editId="6B6E2E44">
                  <wp:extent cx="5181600" cy="600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AB431" w14:textId="77777777" w:rsidR="00BB07B7" w:rsidRPr="00EF25E4" w:rsidRDefault="00BB07B7" w:rsidP="00E34C7E">
            <w:pPr>
              <w:pStyle w:val="NoSpacing"/>
              <w:rPr>
                <w:b/>
                <w:bCs/>
              </w:rPr>
            </w:pPr>
          </w:p>
        </w:tc>
      </w:tr>
    </w:tbl>
    <w:p w14:paraId="4778D0AD" w14:textId="20E163E8" w:rsidR="005E2A66" w:rsidRDefault="005E2A66" w:rsidP="00BB07B7">
      <w:pPr>
        <w:pStyle w:val="NoSpacing"/>
      </w:pPr>
    </w:p>
    <w:p w14:paraId="1A154EF7" w14:textId="255DEF67" w:rsidR="005E2A66" w:rsidRDefault="0047008C" w:rsidP="00885A99">
      <w:pPr>
        <w:pStyle w:val="NoSpacing"/>
        <w:numPr>
          <w:ilvl w:val="0"/>
          <w:numId w:val="41"/>
        </w:numPr>
      </w:pPr>
      <w:r>
        <w:t xml:space="preserve">Assign, using symbolic mode, x to user (leave </w:t>
      </w:r>
      <w:proofErr w:type="spellStart"/>
      <w:r>
        <w:t>rw</w:t>
      </w:r>
      <w:proofErr w:type="spellEnd"/>
      <w:r>
        <w:t xml:space="preserve"> status alone), only </w:t>
      </w:r>
      <w:proofErr w:type="spellStart"/>
      <w:r>
        <w:t>rw</w:t>
      </w:r>
      <w:proofErr w:type="spellEnd"/>
      <w:r>
        <w:t xml:space="preserve"> to group, and only </w:t>
      </w:r>
      <w:proofErr w:type="spellStart"/>
      <w:r>
        <w:t>rw</w:t>
      </w:r>
      <w:proofErr w:type="spellEnd"/>
      <w:r>
        <w:t xml:space="preserve"> to others, by running:     </w:t>
      </w:r>
      <w:proofErr w:type="spellStart"/>
      <w:r w:rsidRPr="001A73F4">
        <w:rPr>
          <w:rFonts w:ascii="Courier New" w:hAnsi="Courier New" w:cs="Courier New"/>
          <w:b/>
          <w:bCs/>
        </w:rPr>
        <w:t>chmod</w:t>
      </w:r>
      <w:proofErr w:type="spellEnd"/>
      <w:r w:rsidRPr="001A73F4">
        <w:rPr>
          <w:rFonts w:ascii="Courier New" w:hAnsi="Courier New" w:cs="Courier New"/>
          <w:b/>
          <w:bCs/>
        </w:rPr>
        <w:t xml:space="preserve"> </w:t>
      </w:r>
      <w:proofErr w:type="spellStart"/>
      <w:r w:rsidRPr="001A73F4">
        <w:rPr>
          <w:rFonts w:ascii="Courier New" w:hAnsi="Courier New" w:cs="Courier New"/>
          <w:b/>
          <w:bCs/>
        </w:rPr>
        <w:t>u+</w:t>
      </w:r>
      <w:proofErr w:type="gramStart"/>
      <w:r w:rsidRPr="001A73F4">
        <w:rPr>
          <w:rFonts w:ascii="Courier New" w:hAnsi="Courier New" w:cs="Courier New"/>
          <w:b/>
          <w:bCs/>
        </w:rPr>
        <w:t>x,g</w:t>
      </w:r>
      <w:proofErr w:type="spellEnd"/>
      <w:proofErr w:type="gramEnd"/>
      <w:r w:rsidRPr="001A73F4">
        <w:rPr>
          <w:rFonts w:ascii="Courier New" w:hAnsi="Courier New" w:cs="Courier New"/>
          <w:b/>
          <w:bCs/>
        </w:rPr>
        <w:t>=</w:t>
      </w:r>
      <w:proofErr w:type="spellStart"/>
      <w:r w:rsidRPr="001A73F4">
        <w:rPr>
          <w:rFonts w:ascii="Courier New" w:hAnsi="Courier New" w:cs="Courier New"/>
          <w:b/>
          <w:bCs/>
        </w:rPr>
        <w:t>rw,o</w:t>
      </w:r>
      <w:proofErr w:type="spellEnd"/>
      <w:r w:rsidRPr="001A73F4">
        <w:rPr>
          <w:rFonts w:ascii="Courier New" w:hAnsi="Courier New" w:cs="Courier New"/>
          <w:b/>
          <w:bCs/>
        </w:rPr>
        <w:t>=</w:t>
      </w:r>
      <w:proofErr w:type="spellStart"/>
      <w:r w:rsidRPr="001A73F4">
        <w:rPr>
          <w:rFonts w:ascii="Courier New" w:hAnsi="Courier New" w:cs="Courier New"/>
          <w:b/>
          <w:bCs/>
        </w:rPr>
        <w:t>rw</w:t>
      </w:r>
      <w:proofErr w:type="spellEnd"/>
      <w:r w:rsidRPr="001A73F4">
        <w:rPr>
          <w:rFonts w:ascii="Courier New" w:hAnsi="Courier New" w:cs="Courier New"/>
          <w:b/>
          <w:bCs/>
        </w:rPr>
        <w:t xml:space="preserve"> </w:t>
      </w:r>
      <w:proofErr w:type="spellStart"/>
      <w:r w:rsidRPr="001A73F4">
        <w:rPr>
          <w:rFonts w:ascii="Courier New" w:hAnsi="Courier New" w:cs="Courier New"/>
          <w:b/>
          <w:bCs/>
        </w:rPr>
        <w:t>testFile</w:t>
      </w:r>
      <w:proofErr w:type="spellEnd"/>
      <w:r>
        <w:t xml:space="preserve"> </w:t>
      </w:r>
    </w:p>
    <w:p w14:paraId="23CC960A" w14:textId="77777777" w:rsidR="00EB655A" w:rsidRDefault="00EB655A" w:rsidP="00EB655A">
      <w:pPr>
        <w:pStyle w:val="NoSpacing"/>
        <w:numPr>
          <w:ilvl w:val="0"/>
          <w:numId w:val="41"/>
        </w:numPr>
      </w:pPr>
      <w:r>
        <w:t xml:space="preserve">Run     </w:t>
      </w:r>
      <w:r w:rsidRPr="001A73F4">
        <w:rPr>
          <w:rFonts w:ascii="Courier New" w:hAnsi="Courier New" w:cs="Courier New"/>
          <w:b/>
          <w:bCs/>
        </w:rPr>
        <w:t xml:space="preserve">ls -l </w:t>
      </w:r>
      <w:proofErr w:type="spellStart"/>
      <w:proofErr w:type="gramStart"/>
      <w:r w:rsidRPr="001A73F4">
        <w:rPr>
          <w:rFonts w:ascii="Courier New" w:hAnsi="Courier New" w:cs="Courier New"/>
          <w:b/>
          <w:bCs/>
        </w:rPr>
        <w:t>testFile</w:t>
      </w:r>
      <w:proofErr w:type="spellEnd"/>
      <w:proofErr w:type="gramEnd"/>
    </w:p>
    <w:p w14:paraId="7AA4CC9B" w14:textId="77777777" w:rsidR="00EB655A" w:rsidRDefault="00EB655A" w:rsidP="00EB655A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B655A" w14:paraId="446654DF" w14:textId="77777777" w:rsidTr="00E34C7E">
        <w:tc>
          <w:tcPr>
            <w:tcW w:w="10790" w:type="dxa"/>
          </w:tcPr>
          <w:p w14:paraId="1F4A4162" w14:textId="77777777" w:rsidR="00EB655A" w:rsidRDefault="00EB655A" w:rsidP="00E34C7E">
            <w:pPr>
              <w:pStyle w:val="NoSpacing"/>
              <w:rPr>
                <w:b/>
                <w:bCs/>
              </w:rPr>
            </w:pPr>
          </w:p>
          <w:p w14:paraId="7EBB15CE" w14:textId="193EDDD0" w:rsidR="00EB655A" w:rsidRDefault="00EB655A" w:rsidP="00E34C7E">
            <w:pPr>
              <w:pStyle w:val="NoSpacing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Take a screenshot of the output of the ls command, that </w:t>
            </w:r>
            <w:r w:rsidRPr="00EB655A">
              <w:rPr>
                <w:b/>
                <w:bCs/>
                <w:u w:val="single"/>
              </w:rPr>
              <w:t xml:space="preserve">user has </w:t>
            </w:r>
            <w:proofErr w:type="spellStart"/>
            <w:r w:rsidRPr="00EB655A">
              <w:rPr>
                <w:b/>
                <w:bCs/>
                <w:u w:val="single"/>
              </w:rPr>
              <w:t>rwx</w:t>
            </w:r>
            <w:proofErr w:type="spellEnd"/>
            <w:r>
              <w:rPr>
                <w:b/>
                <w:bCs/>
              </w:rPr>
              <w:t xml:space="preserve">, </w:t>
            </w:r>
            <w:r w:rsidRPr="00EB655A">
              <w:rPr>
                <w:b/>
                <w:bCs/>
                <w:u w:val="single"/>
              </w:rPr>
              <w:t xml:space="preserve">group has only </w:t>
            </w:r>
            <w:proofErr w:type="spellStart"/>
            <w:r w:rsidRPr="00EB655A">
              <w:rPr>
                <w:b/>
                <w:bCs/>
                <w:u w:val="single"/>
              </w:rPr>
              <w:t>rw</w:t>
            </w:r>
            <w:proofErr w:type="spellEnd"/>
            <w:r>
              <w:rPr>
                <w:b/>
                <w:bCs/>
              </w:rPr>
              <w:t xml:space="preserve">, and </w:t>
            </w:r>
            <w:r w:rsidRPr="00EB655A">
              <w:rPr>
                <w:b/>
                <w:bCs/>
                <w:u w:val="single"/>
              </w:rPr>
              <w:t xml:space="preserve">others have only </w:t>
            </w:r>
            <w:proofErr w:type="spellStart"/>
            <w:proofErr w:type="gramStart"/>
            <w:r w:rsidRPr="00EB655A">
              <w:rPr>
                <w:b/>
                <w:bCs/>
                <w:u w:val="single"/>
              </w:rPr>
              <w:t>rw</w:t>
            </w:r>
            <w:proofErr w:type="spellEnd"/>
            <w:proofErr w:type="gramEnd"/>
          </w:p>
          <w:p w14:paraId="1BD038F9" w14:textId="3ED69C1C" w:rsidR="00082691" w:rsidRPr="0047008C" w:rsidRDefault="00082691" w:rsidP="00E34C7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A2FA4FB" wp14:editId="20D8FD9D">
                  <wp:extent cx="4752975" cy="5429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06B6E" w14:textId="77777777" w:rsidR="00EB655A" w:rsidRPr="00EF25E4" w:rsidRDefault="00EB655A" w:rsidP="00E34C7E">
            <w:pPr>
              <w:pStyle w:val="NoSpacing"/>
              <w:rPr>
                <w:b/>
                <w:bCs/>
              </w:rPr>
            </w:pPr>
          </w:p>
        </w:tc>
      </w:tr>
    </w:tbl>
    <w:p w14:paraId="24D2B6CC" w14:textId="77777777" w:rsidR="00EB655A" w:rsidRDefault="00EB655A" w:rsidP="00EB655A">
      <w:pPr>
        <w:pStyle w:val="NoSpacing"/>
      </w:pPr>
    </w:p>
    <w:p w14:paraId="44AE1A95" w14:textId="779F9A50" w:rsidR="005E2A66" w:rsidRDefault="00EB655A" w:rsidP="00885A99">
      <w:pPr>
        <w:pStyle w:val="NoSpacing"/>
        <w:numPr>
          <w:ilvl w:val="0"/>
          <w:numId w:val="41"/>
        </w:numPr>
      </w:pPr>
      <w:r>
        <w:t>Finally, using symbolic mode, remove x from user, and w from both group and others, by running:</w:t>
      </w:r>
    </w:p>
    <w:p w14:paraId="695CB7E5" w14:textId="61F9544D" w:rsidR="005E2A66" w:rsidRDefault="00EB655A" w:rsidP="00D056CC">
      <w:pPr>
        <w:pStyle w:val="NoSpacing"/>
        <w:numPr>
          <w:ilvl w:val="0"/>
          <w:numId w:val="41"/>
        </w:numPr>
      </w:pPr>
      <w:proofErr w:type="spellStart"/>
      <w:r w:rsidRPr="001A73F4">
        <w:rPr>
          <w:rFonts w:ascii="Courier New" w:hAnsi="Courier New" w:cs="Courier New"/>
          <w:b/>
          <w:bCs/>
        </w:rPr>
        <w:t>chmod</w:t>
      </w:r>
      <w:proofErr w:type="spellEnd"/>
      <w:r w:rsidRPr="001A73F4">
        <w:rPr>
          <w:rFonts w:ascii="Courier New" w:hAnsi="Courier New" w:cs="Courier New"/>
          <w:b/>
          <w:bCs/>
        </w:rPr>
        <w:t xml:space="preserve"> u-</w:t>
      </w:r>
      <w:proofErr w:type="spellStart"/>
      <w:proofErr w:type="gramStart"/>
      <w:r w:rsidRPr="001A73F4">
        <w:rPr>
          <w:rFonts w:ascii="Courier New" w:hAnsi="Courier New" w:cs="Courier New"/>
          <w:b/>
          <w:bCs/>
        </w:rPr>
        <w:t>x,go</w:t>
      </w:r>
      <w:proofErr w:type="spellEnd"/>
      <w:proofErr w:type="gramEnd"/>
      <w:r w:rsidRPr="001A73F4">
        <w:rPr>
          <w:rFonts w:ascii="Courier New" w:hAnsi="Courier New" w:cs="Courier New"/>
          <w:b/>
          <w:bCs/>
        </w:rPr>
        <w:t xml:space="preserve">-w </w:t>
      </w:r>
      <w:proofErr w:type="spellStart"/>
      <w:r w:rsidRPr="001A73F4">
        <w:rPr>
          <w:rFonts w:ascii="Courier New" w:hAnsi="Courier New" w:cs="Courier New"/>
          <w:b/>
          <w:bCs/>
        </w:rPr>
        <w:t>testFile</w:t>
      </w:r>
      <w:proofErr w:type="spellEnd"/>
      <w:r w:rsidR="00164BE9" w:rsidRPr="001A73F4">
        <w:rPr>
          <w:rFonts w:ascii="Courier New" w:hAnsi="Courier New" w:cs="Courier New"/>
        </w:rPr>
        <w:t xml:space="preserve"> </w:t>
      </w:r>
      <w:r w:rsidR="00164BE9">
        <w:t xml:space="preserve">       </w:t>
      </w:r>
      <w:r>
        <w:t xml:space="preserve">Run    </w:t>
      </w:r>
      <w:r w:rsidRPr="001A73F4">
        <w:rPr>
          <w:rFonts w:ascii="Courier New" w:hAnsi="Courier New" w:cs="Courier New"/>
          <w:b/>
          <w:bCs/>
        </w:rPr>
        <w:t xml:space="preserve">ls -l </w:t>
      </w:r>
      <w:proofErr w:type="spellStart"/>
      <w:r w:rsidRPr="001A73F4">
        <w:rPr>
          <w:rFonts w:ascii="Courier New" w:hAnsi="Courier New" w:cs="Courier New"/>
          <w:b/>
          <w:bCs/>
        </w:rPr>
        <w:t>testFile</w:t>
      </w:r>
      <w:proofErr w:type="spellEnd"/>
      <w:r>
        <w:t xml:space="preserve"> to verify that the permissions are </w:t>
      </w:r>
      <w:proofErr w:type="spellStart"/>
      <w:r>
        <w:t>rw</w:t>
      </w:r>
      <w:proofErr w:type="spellEnd"/>
      <w:r w:rsidR="00B11D4D">
        <w:t xml:space="preserve"> – r- -r- -</w:t>
      </w:r>
    </w:p>
    <w:p w14:paraId="4FFFCBB4" w14:textId="574775F9" w:rsidR="008502EE" w:rsidRDefault="00164BE9" w:rsidP="008502EE">
      <w:pPr>
        <w:pStyle w:val="NoSpacing"/>
      </w:pPr>
      <w:r w:rsidRPr="007F2483">
        <w:rPr>
          <w:noProof/>
        </w:rPr>
        <w:drawing>
          <wp:inline distT="0" distB="0" distL="0" distR="0" wp14:anchorId="6645CF8E" wp14:editId="2BDEB746">
            <wp:extent cx="5314950" cy="250415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343" cy="251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DC326" w14:textId="1C16F444" w:rsidR="008502EE" w:rsidRDefault="008502EE" w:rsidP="008502EE">
      <w:pPr>
        <w:pStyle w:val="NoSpacing"/>
        <w:ind w:left="720"/>
      </w:pPr>
    </w:p>
    <w:p w14:paraId="380973BC" w14:textId="6551417A" w:rsidR="008502EE" w:rsidRDefault="008502EE" w:rsidP="00885A99">
      <w:pPr>
        <w:pStyle w:val="NoSpacing"/>
        <w:numPr>
          <w:ilvl w:val="0"/>
          <w:numId w:val="41"/>
        </w:numPr>
      </w:pPr>
      <w:r>
        <w:t xml:space="preserve">Create another file by running    </w:t>
      </w:r>
      <w:r w:rsidRPr="008502EE">
        <w:rPr>
          <w:b/>
          <w:bCs/>
        </w:rPr>
        <w:t xml:space="preserve">touch </w:t>
      </w:r>
      <w:proofErr w:type="spellStart"/>
      <w:proofErr w:type="gramStart"/>
      <w:r w:rsidRPr="008502EE">
        <w:rPr>
          <w:b/>
          <w:bCs/>
        </w:rPr>
        <w:t>newFile</w:t>
      </w:r>
      <w:proofErr w:type="spellEnd"/>
      <w:proofErr w:type="gramEnd"/>
    </w:p>
    <w:p w14:paraId="587CF5F2" w14:textId="3E09E2A3" w:rsidR="008502EE" w:rsidRDefault="008502EE" w:rsidP="00885A99">
      <w:pPr>
        <w:pStyle w:val="NoSpacing"/>
        <w:numPr>
          <w:ilvl w:val="0"/>
          <w:numId w:val="41"/>
        </w:numPr>
      </w:pPr>
      <w:r>
        <w:lastRenderedPageBreak/>
        <w:t xml:space="preserve">Use   </w:t>
      </w:r>
      <w:r w:rsidRPr="001A73F4">
        <w:rPr>
          <w:rFonts w:ascii="Courier New" w:hAnsi="Courier New" w:cs="Courier New"/>
          <w:b/>
          <w:bCs/>
        </w:rPr>
        <w:t xml:space="preserve">ls -l </w:t>
      </w:r>
      <w:proofErr w:type="spellStart"/>
      <w:r w:rsidRPr="001A73F4">
        <w:rPr>
          <w:rFonts w:ascii="Courier New" w:hAnsi="Courier New" w:cs="Courier New"/>
          <w:b/>
          <w:bCs/>
        </w:rPr>
        <w:t>newFile</w:t>
      </w:r>
      <w:proofErr w:type="spellEnd"/>
      <w:r>
        <w:t xml:space="preserve">   to view the current </w:t>
      </w:r>
      <w:proofErr w:type="gramStart"/>
      <w:r>
        <w:t>permissions</w:t>
      </w:r>
      <w:proofErr w:type="gramEnd"/>
    </w:p>
    <w:p w14:paraId="277E5CAC" w14:textId="131E4F95" w:rsidR="008502EE" w:rsidRDefault="0086115F" w:rsidP="00885A99">
      <w:pPr>
        <w:pStyle w:val="NoSpacing"/>
        <w:numPr>
          <w:ilvl w:val="0"/>
          <w:numId w:val="41"/>
        </w:numPr>
      </w:pPr>
      <w:r>
        <w:t xml:space="preserve">Assign read, write, and execute to owner, and read and execute to group and others using Absolute mode with the following command       </w:t>
      </w:r>
      <w:proofErr w:type="spellStart"/>
      <w:r w:rsidRPr="001A73F4">
        <w:rPr>
          <w:rFonts w:ascii="Courier New" w:hAnsi="Courier New" w:cs="Courier New"/>
          <w:b/>
          <w:bCs/>
        </w:rPr>
        <w:t>chmod</w:t>
      </w:r>
      <w:proofErr w:type="spellEnd"/>
      <w:r w:rsidRPr="001A73F4">
        <w:rPr>
          <w:rFonts w:ascii="Courier New" w:hAnsi="Courier New" w:cs="Courier New"/>
          <w:b/>
          <w:bCs/>
        </w:rPr>
        <w:t xml:space="preserve"> 755 </w:t>
      </w:r>
      <w:proofErr w:type="spellStart"/>
      <w:proofErr w:type="gramStart"/>
      <w:r w:rsidRPr="001A73F4">
        <w:rPr>
          <w:rFonts w:ascii="Courier New" w:hAnsi="Courier New" w:cs="Courier New"/>
          <w:b/>
          <w:bCs/>
        </w:rPr>
        <w:t>newFile</w:t>
      </w:r>
      <w:proofErr w:type="spellEnd"/>
      <w:proofErr w:type="gramEnd"/>
    </w:p>
    <w:p w14:paraId="4549E35F" w14:textId="1AE60758" w:rsidR="008502EE" w:rsidRDefault="0086115F" w:rsidP="00885A99">
      <w:pPr>
        <w:pStyle w:val="NoSpacing"/>
        <w:numPr>
          <w:ilvl w:val="0"/>
          <w:numId w:val="41"/>
        </w:numPr>
      </w:pPr>
      <w:r>
        <w:t xml:space="preserve">Run </w:t>
      </w:r>
      <w:r w:rsidRPr="001A73F4">
        <w:rPr>
          <w:rFonts w:ascii="Courier New" w:hAnsi="Courier New" w:cs="Courier New"/>
          <w:b/>
          <w:bCs/>
        </w:rPr>
        <w:t xml:space="preserve">ls -l </w:t>
      </w:r>
      <w:proofErr w:type="spellStart"/>
      <w:r w:rsidRPr="001A73F4">
        <w:rPr>
          <w:rFonts w:ascii="Courier New" w:hAnsi="Courier New" w:cs="Courier New"/>
          <w:b/>
          <w:bCs/>
        </w:rPr>
        <w:t>newFile</w:t>
      </w:r>
      <w:proofErr w:type="spellEnd"/>
      <w:r>
        <w:t xml:space="preserve"> to verify the change in </w:t>
      </w:r>
      <w:proofErr w:type="gramStart"/>
      <w:r>
        <w:t>permissions</w:t>
      </w:r>
      <w:proofErr w:type="gramEnd"/>
    </w:p>
    <w:p w14:paraId="75A338F0" w14:textId="38DF3527" w:rsidR="008502EE" w:rsidRDefault="0086115F" w:rsidP="00885A99">
      <w:pPr>
        <w:pStyle w:val="NoSpacing"/>
        <w:numPr>
          <w:ilvl w:val="0"/>
          <w:numId w:val="41"/>
        </w:numPr>
      </w:pPr>
      <w:r>
        <w:t xml:space="preserve">Move to the </w:t>
      </w:r>
      <w:r w:rsidR="00C108C4">
        <w:t>root’s home direc</w:t>
      </w:r>
      <w:r>
        <w:t>tory, create a new directory and give it full permissions to all by running:</w:t>
      </w:r>
    </w:p>
    <w:p w14:paraId="23D651CF" w14:textId="1022B0F3" w:rsidR="008502EE" w:rsidRPr="00C108C4" w:rsidRDefault="00C108C4" w:rsidP="00C108C4">
      <w:pPr>
        <w:pStyle w:val="NoSpacing"/>
        <w:numPr>
          <w:ilvl w:val="1"/>
          <w:numId w:val="41"/>
        </w:numPr>
        <w:rPr>
          <w:b/>
          <w:bCs/>
        </w:rPr>
      </w:pPr>
      <w:r w:rsidRPr="00C108C4">
        <w:rPr>
          <w:b/>
          <w:bCs/>
        </w:rPr>
        <w:t>cd ~</w:t>
      </w:r>
    </w:p>
    <w:p w14:paraId="1596BA56" w14:textId="5F0B04CF" w:rsidR="00C108C4" w:rsidRPr="00C108C4" w:rsidRDefault="00C108C4" w:rsidP="00C108C4">
      <w:pPr>
        <w:pStyle w:val="NoSpacing"/>
        <w:numPr>
          <w:ilvl w:val="1"/>
          <w:numId w:val="41"/>
        </w:numPr>
        <w:rPr>
          <w:b/>
          <w:bCs/>
        </w:rPr>
      </w:pPr>
      <w:proofErr w:type="spellStart"/>
      <w:r w:rsidRPr="00C108C4">
        <w:rPr>
          <w:b/>
          <w:bCs/>
        </w:rPr>
        <w:t>mkdir</w:t>
      </w:r>
      <w:proofErr w:type="spellEnd"/>
      <w:r w:rsidRPr="00C108C4">
        <w:rPr>
          <w:b/>
          <w:bCs/>
        </w:rPr>
        <w:t xml:space="preserve"> </w:t>
      </w:r>
      <w:proofErr w:type="spellStart"/>
      <w:r w:rsidRPr="00C108C4">
        <w:rPr>
          <w:b/>
          <w:bCs/>
        </w:rPr>
        <w:t>NewDir</w:t>
      </w:r>
      <w:proofErr w:type="spellEnd"/>
    </w:p>
    <w:p w14:paraId="3EE152F3" w14:textId="3B05D48E" w:rsidR="00C108C4" w:rsidRPr="001A73F4" w:rsidRDefault="00C108C4" w:rsidP="00C108C4">
      <w:pPr>
        <w:pStyle w:val="NoSpacing"/>
        <w:numPr>
          <w:ilvl w:val="1"/>
          <w:numId w:val="41"/>
        </w:numPr>
        <w:rPr>
          <w:rFonts w:ascii="Courier New" w:hAnsi="Courier New" w:cs="Courier New"/>
          <w:b/>
          <w:bCs/>
        </w:rPr>
      </w:pPr>
      <w:proofErr w:type="spellStart"/>
      <w:r w:rsidRPr="001A73F4">
        <w:rPr>
          <w:rFonts w:ascii="Courier New" w:hAnsi="Courier New" w:cs="Courier New"/>
          <w:b/>
          <w:bCs/>
        </w:rPr>
        <w:t>chmod</w:t>
      </w:r>
      <w:proofErr w:type="spellEnd"/>
      <w:r w:rsidRPr="001A73F4">
        <w:rPr>
          <w:rFonts w:ascii="Courier New" w:hAnsi="Courier New" w:cs="Courier New"/>
          <w:b/>
          <w:bCs/>
        </w:rPr>
        <w:t xml:space="preserve"> 777 </w:t>
      </w:r>
      <w:proofErr w:type="spellStart"/>
      <w:r w:rsidRPr="001A73F4">
        <w:rPr>
          <w:rFonts w:ascii="Courier New" w:hAnsi="Courier New" w:cs="Courier New"/>
          <w:b/>
          <w:bCs/>
        </w:rPr>
        <w:t>NewDir</w:t>
      </w:r>
      <w:proofErr w:type="spellEnd"/>
    </w:p>
    <w:p w14:paraId="72D6AD6A" w14:textId="79E9713E" w:rsidR="008502EE" w:rsidRDefault="00C108C4" w:rsidP="00885A99">
      <w:pPr>
        <w:pStyle w:val="NoSpacing"/>
        <w:numPr>
          <w:ilvl w:val="0"/>
          <w:numId w:val="41"/>
        </w:numPr>
      </w:pPr>
      <w:r>
        <w:t xml:space="preserve">Verify that </w:t>
      </w:r>
      <w:proofErr w:type="spellStart"/>
      <w:r>
        <w:t>rwx</w:t>
      </w:r>
      <w:proofErr w:type="spellEnd"/>
      <w:r>
        <w:t xml:space="preserve"> is assigned to all by running    </w:t>
      </w:r>
      <w:r w:rsidRPr="001A73F4">
        <w:rPr>
          <w:rFonts w:ascii="Courier New" w:hAnsi="Courier New" w:cs="Courier New"/>
          <w:b/>
          <w:bCs/>
        </w:rPr>
        <w:t>ls -</w:t>
      </w:r>
      <w:proofErr w:type="spellStart"/>
      <w:r w:rsidRPr="001A73F4">
        <w:rPr>
          <w:rFonts w:ascii="Courier New" w:hAnsi="Courier New" w:cs="Courier New"/>
          <w:b/>
          <w:bCs/>
        </w:rPr>
        <w:t>ld</w:t>
      </w:r>
      <w:proofErr w:type="spellEnd"/>
      <w:r w:rsidRPr="001A73F4"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Pr="001A73F4">
        <w:rPr>
          <w:rFonts w:ascii="Courier New" w:hAnsi="Courier New" w:cs="Courier New"/>
          <w:b/>
          <w:bCs/>
        </w:rPr>
        <w:t>NewDir</w:t>
      </w:r>
      <w:proofErr w:type="spellEnd"/>
      <w:proofErr w:type="gramEnd"/>
    </w:p>
    <w:p w14:paraId="0AA91DAC" w14:textId="0E54531D" w:rsidR="008502EE" w:rsidRDefault="008502EE" w:rsidP="00C108C4">
      <w:pPr>
        <w:pStyle w:val="NoSpacing"/>
        <w:ind w:left="720"/>
      </w:pPr>
    </w:p>
    <w:p w14:paraId="1D4B5F5F" w14:textId="796CF9ED" w:rsidR="005E2A66" w:rsidRDefault="00085F6E" w:rsidP="00885A99">
      <w:pPr>
        <w:pStyle w:val="NoSpacing"/>
        <w:numPr>
          <w:ilvl w:val="0"/>
          <w:numId w:val="41"/>
        </w:numPr>
      </w:pPr>
      <w:r>
        <w:t>Now</w:t>
      </w:r>
      <w:r w:rsidR="00C108C4">
        <w:t xml:space="preserve">, </w:t>
      </w:r>
      <w:r w:rsidR="001A73F4">
        <w:t>use a file’s</w:t>
      </w:r>
      <w:r w:rsidR="00C108C4">
        <w:t xml:space="preserve"> execute permissions</w:t>
      </w:r>
      <w:r>
        <w:t xml:space="preserve">.  Start a script file using vim by running </w:t>
      </w:r>
      <w:r w:rsidRPr="001A73F4">
        <w:rPr>
          <w:rFonts w:ascii="Courier New" w:hAnsi="Courier New" w:cs="Courier New"/>
          <w:b/>
          <w:bCs/>
        </w:rPr>
        <w:t xml:space="preserve">vi </w:t>
      </w:r>
      <w:proofErr w:type="spellStart"/>
      <w:proofErr w:type="gramStart"/>
      <w:r w:rsidRPr="001A73F4">
        <w:rPr>
          <w:rFonts w:ascii="Courier New" w:hAnsi="Courier New" w:cs="Courier New"/>
          <w:b/>
          <w:bCs/>
        </w:rPr>
        <w:t>MyScript</w:t>
      </w:r>
      <w:proofErr w:type="spellEnd"/>
      <w:proofErr w:type="gramEnd"/>
    </w:p>
    <w:p w14:paraId="3BAEA246" w14:textId="53DA9798" w:rsidR="005E2A66" w:rsidRDefault="005E2A66" w:rsidP="00085F6E">
      <w:pPr>
        <w:pStyle w:val="NoSpacing"/>
      </w:pPr>
    </w:p>
    <w:p w14:paraId="3FF0E8FA" w14:textId="07941C54" w:rsidR="005E2A66" w:rsidRDefault="00085F6E" w:rsidP="00885A99">
      <w:pPr>
        <w:pStyle w:val="NoSpacing"/>
        <w:numPr>
          <w:ilvl w:val="0"/>
          <w:numId w:val="41"/>
        </w:numPr>
      </w:pPr>
      <w:r w:rsidRPr="008E4E74">
        <w:rPr>
          <w:b/>
          <w:bCs/>
        </w:rPr>
        <w:t>Esc</w:t>
      </w:r>
      <w:r>
        <w:t xml:space="preserve">    then    </w:t>
      </w:r>
      <w:proofErr w:type="spellStart"/>
      <w:r w:rsidRPr="008E4E74">
        <w:rPr>
          <w:b/>
          <w:bCs/>
        </w:rPr>
        <w:t>i</w:t>
      </w:r>
      <w:proofErr w:type="spellEnd"/>
      <w:r w:rsidRPr="008E4E74">
        <w:rPr>
          <w:b/>
          <w:bCs/>
        </w:rPr>
        <w:t xml:space="preserve"> </w:t>
      </w:r>
      <w:r>
        <w:t xml:space="preserve">      to change to insert mode </w:t>
      </w:r>
      <w:proofErr w:type="gramStart"/>
      <w:r>
        <w:t xml:space="preserve">   (</w:t>
      </w:r>
      <w:proofErr w:type="gramEnd"/>
      <w:r>
        <w:t>look for the word INSERT at the bottom left)</w:t>
      </w:r>
    </w:p>
    <w:p w14:paraId="65FE91B5" w14:textId="2A9F6470" w:rsidR="00C108C4" w:rsidRDefault="008E4E74" w:rsidP="00885A99">
      <w:pPr>
        <w:pStyle w:val="NoSpacing"/>
        <w:numPr>
          <w:ilvl w:val="0"/>
          <w:numId w:val="41"/>
        </w:numPr>
      </w:pPr>
      <w:r>
        <w:t>Enter this script:</w:t>
      </w:r>
    </w:p>
    <w:p w14:paraId="3FDCDEC6" w14:textId="12D1F4A5" w:rsidR="008E4E74" w:rsidRDefault="008C658D" w:rsidP="008E4E74">
      <w:pPr>
        <w:pStyle w:val="NoSpacing"/>
        <w:ind w:left="720"/>
      </w:pPr>
      <w:r>
        <w:rPr>
          <w:noProof/>
        </w:rPr>
        <w:drawing>
          <wp:inline distT="0" distB="0" distL="0" distR="0" wp14:anchorId="1BA31CA9" wp14:editId="50E1B300">
            <wp:extent cx="5772150" cy="206407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3499" cy="20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C037" w14:textId="259C5143" w:rsidR="00C108C4" w:rsidRDefault="00C108C4" w:rsidP="008E4E74">
      <w:pPr>
        <w:pStyle w:val="NoSpacing"/>
        <w:ind w:left="720"/>
      </w:pPr>
    </w:p>
    <w:p w14:paraId="443F38C7" w14:textId="20B4B897" w:rsidR="00C108C4" w:rsidRDefault="008E4E74" w:rsidP="00885A99">
      <w:pPr>
        <w:pStyle w:val="NoSpacing"/>
        <w:numPr>
          <w:ilvl w:val="0"/>
          <w:numId w:val="41"/>
        </w:numPr>
      </w:pPr>
      <w:r w:rsidRPr="008E4E74">
        <w:rPr>
          <w:b/>
          <w:bCs/>
        </w:rPr>
        <w:t>Esc</w:t>
      </w:r>
      <w:r>
        <w:t xml:space="preserve">    then  </w:t>
      </w:r>
      <w:proofErr w:type="gramStart"/>
      <w:r>
        <w:t xml:space="preserve">  </w:t>
      </w:r>
      <w:r w:rsidRPr="008E4E74">
        <w:rPr>
          <w:b/>
          <w:bCs/>
        </w:rPr>
        <w:t>:</w:t>
      </w:r>
      <w:proofErr w:type="spellStart"/>
      <w:r w:rsidRPr="008E4E74">
        <w:rPr>
          <w:b/>
          <w:bCs/>
        </w:rPr>
        <w:t>wq</w:t>
      </w:r>
      <w:proofErr w:type="spellEnd"/>
      <w:proofErr w:type="gramEnd"/>
      <w:r w:rsidRPr="008E4E74">
        <w:rPr>
          <w:b/>
          <w:bCs/>
        </w:rPr>
        <w:t xml:space="preserve">      Enter</w:t>
      </w:r>
      <w:r>
        <w:t xml:space="preserve">           to write and quit</w:t>
      </w:r>
      <w:r>
        <w:rPr>
          <w:noProof/>
        </w:rPr>
        <w:drawing>
          <wp:inline distT="0" distB="0" distL="0" distR="0" wp14:anchorId="332CAD99" wp14:editId="540C82AC">
            <wp:extent cx="5562600" cy="37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8119" w14:textId="036C5D37" w:rsidR="00C108C4" w:rsidRDefault="00C108C4" w:rsidP="008E4E74">
      <w:pPr>
        <w:pStyle w:val="NoSpacing"/>
        <w:ind w:left="720"/>
      </w:pPr>
    </w:p>
    <w:p w14:paraId="1EA8E9D6" w14:textId="688CB461" w:rsidR="00C108C4" w:rsidRDefault="008E4E74" w:rsidP="00885A99">
      <w:pPr>
        <w:pStyle w:val="NoSpacing"/>
        <w:numPr>
          <w:ilvl w:val="0"/>
          <w:numId w:val="41"/>
        </w:numPr>
      </w:pPr>
      <w:r>
        <w:t xml:space="preserve">Run     </w:t>
      </w:r>
      <w:r w:rsidRPr="001A73F4">
        <w:rPr>
          <w:rFonts w:ascii="Courier New" w:hAnsi="Courier New" w:cs="Courier New"/>
          <w:b/>
          <w:bCs/>
        </w:rPr>
        <w:t xml:space="preserve">ls -l </w:t>
      </w:r>
      <w:proofErr w:type="spellStart"/>
      <w:r w:rsidRPr="001A73F4">
        <w:rPr>
          <w:rFonts w:ascii="Courier New" w:hAnsi="Courier New" w:cs="Courier New"/>
          <w:b/>
          <w:bCs/>
        </w:rPr>
        <w:t>My</w:t>
      </w:r>
      <w:r w:rsidR="00804321" w:rsidRPr="001A73F4">
        <w:rPr>
          <w:rFonts w:ascii="Courier New" w:hAnsi="Courier New" w:cs="Courier New"/>
          <w:b/>
          <w:bCs/>
        </w:rPr>
        <w:t>Script</w:t>
      </w:r>
      <w:proofErr w:type="spellEnd"/>
      <w:r w:rsidR="00804321">
        <w:t xml:space="preserve">   to view the default permissions.     Notice that execute is not a default </w:t>
      </w:r>
      <w:proofErr w:type="gramStart"/>
      <w:r w:rsidR="00804321">
        <w:t>permission</w:t>
      </w:r>
      <w:proofErr w:type="gramEnd"/>
    </w:p>
    <w:p w14:paraId="0196CB45" w14:textId="55CB22C1" w:rsidR="00C108C4" w:rsidRDefault="00C108C4" w:rsidP="00804321">
      <w:pPr>
        <w:pStyle w:val="NoSpacing"/>
        <w:ind w:left="720"/>
      </w:pPr>
    </w:p>
    <w:p w14:paraId="4A6AE0E8" w14:textId="4497EA17" w:rsidR="00804321" w:rsidRDefault="00804321" w:rsidP="00885A99">
      <w:pPr>
        <w:pStyle w:val="NoSpacing"/>
        <w:numPr>
          <w:ilvl w:val="0"/>
          <w:numId w:val="41"/>
        </w:numPr>
      </w:pPr>
      <w:r>
        <w:t xml:space="preserve">Attempt to run this script by running   </w:t>
      </w:r>
      <w:proofErr w:type="gramStart"/>
      <w:r>
        <w:t xml:space="preserve">  </w:t>
      </w:r>
      <w:r w:rsidRPr="001A73F4">
        <w:rPr>
          <w:rFonts w:ascii="Courier New" w:hAnsi="Courier New" w:cs="Courier New"/>
          <w:b/>
          <w:bCs/>
        </w:rPr>
        <w:t>.</w:t>
      </w:r>
      <w:proofErr w:type="gramEnd"/>
      <w:r w:rsidRPr="001A73F4">
        <w:rPr>
          <w:rFonts w:ascii="Courier New" w:hAnsi="Courier New" w:cs="Courier New"/>
          <w:b/>
          <w:bCs/>
        </w:rPr>
        <w:t>/</w:t>
      </w:r>
      <w:proofErr w:type="spellStart"/>
      <w:r w:rsidRPr="001A73F4">
        <w:rPr>
          <w:rFonts w:ascii="Courier New" w:hAnsi="Courier New" w:cs="Courier New"/>
          <w:b/>
          <w:bCs/>
        </w:rPr>
        <w:t>MyScript</w:t>
      </w:r>
      <w:proofErr w:type="spellEnd"/>
    </w:p>
    <w:p w14:paraId="3E87BDE8" w14:textId="77777777" w:rsidR="00804321" w:rsidRDefault="00804321" w:rsidP="00804321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804321" w14:paraId="74431C54" w14:textId="77777777" w:rsidTr="00E34C7E">
        <w:tc>
          <w:tcPr>
            <w:tcW w:w="10790" w:type="dxa"/>
          </w:tcPr>
          <w:p w14:paraId="788D4325" w14:textId="77777777" w:rsidR="00804321" w:rsidRDefault="00804321" w:rsidP="00E34C7E">
            <w:pPr>
              <w:pStyle w:val="NoSpacing"/>
              <w:rPr>
                <w:b/>
                <w:bCs/>
              </w:rPr>
            </w:pPr>
          </w:p>
          <w:p w14:paraId="085C0D3E" w14:textId="36FB01E1" w:rsidR="00804321" w:rsidRDefault="00804321" w:rsidP="0080432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Take a screenshot of the output, showing that Permission is denied.</w:t>
            </w:r>
          </w:p>
          <w:p w14:paraId="5683F6AB" w14:textId="11C02E35" w:rsidR="00066DA9" w:rsidRDefault="00066DA9" w:rsidP="00804321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4B95902" wp14:editId="25986C95">
                  <wp:extent cx="3638550" cy="6000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D05B16" w14:textId="1493E244" w:rsidR="00804321" w:rsidRPr="00EF25E4" w:rsidRDefault="00804321" w:rsidP="00804321">
            <w:pPr>
              <w:pStyle w:val="NoSpacing"/>
              <w:rPr>
                <w:b/>
                <w:bCs/>
              </w:rPr>
            </w:pPr>
          </w:p>
        </w:tc>
      </w:tr>
    </w:tbl>
    <w:p w14:paraId="12FC4F06" w14:textId="51DBE28A" w:rsidR="00804321" w:rsidRDefault="00804321" w:rsidP="00804321">
      <w:pPr>
        <w:pStyle w:val="NoSpacing"/>
      </w:pPr>
    </w:p>
    <w:p w14:paraId="61162009" w14:textId="16FBDE77" w:rsidR="00804321" w:rsidRDefault="0095232B" w:rsidP="00885A99">
      <w:pPr>
        <w:pStyle w:val="NoSpacing"/>
        <w:numPr>
          <w:ilvl w:val="0"/>
          <w:numId w:val="41"/>
        </w:numPr>
      </w:pPr>
      <w:r>
        <w:t>Now, change the permissions so that user, group and others can execute the script by running:</w:t>
      </w:r>
    </w:p>
    <w:p w14:paraId="57923E4A" w14:textId="6428820C" w:rsidR="0095232B" w:rsidRPr="001A73F4" w:rsidRDefault="009D4E74" w:rsidP="0095232B">
      <w:pPr>
        <w:pStyle w:val="NoSpacing"/>
        <w:numPr>
          <w:ilvl w:val="1"/>
          <w:numId w:val="41"/>
        </w:numPr>
        <w:rPr>
          <w:rFonts w:ascii="Courier New" w:hAnsi="Courier New" w:cs="Courier New"/>
          <w:b/>
          <w:bCs/>
        </w:rPr>
      </w:pPr>
      <w:proofErr w:type="spellStart"/>
      <w:r w:rsidRPr="001A73F4">
        <w:rPr>
          <w:rFonts w:ascii="Courier New" w:hAnsi="Courier New" w:cs="Courier New"/>
          <w:b/>
          <w:bCs/>
        </w:rPr>
        <w:t>chmod</w:t>
      </w:r>
      <w:proofErr w:type="spellEnd"/>
      <w:r w:rsidRPr="001A73F4">
        <w:rPr>
          <w:rFonts w:ascii="Courier New" w:hAnsi="Courier New" w:cs="Courier New"/>
          <w:b/>
          <w:bCs/>
        </w:rPr>
        <w:t xml:space="preserve"> </w:t>
      </w:r>
      <w:proofErr w:type="spellStart"/>
      <w:r w:rsidRPr="001A73F4">
        <w:rPr>
          <w:rFonts w:ascii="Courier New" w:hAnsi="Courier New" w:cs="Courier New"/>
          <w:b/>
          <w:bCs/>
        </w:rPr>
        <w:t>a+x</w:t>
      </w:r>
      <w:proofErr w:type="spellEnd"/>
      <w:r w:rsidRPr="001A73F4">
        <w:rPr>
          <w:rFonts w:ascii="Courier New" w:hAnsi="Courier New" w:cs="Courier New"/>
          <w:b/>
          <w:bCs/>
        </w:rPr>
        <w:t xml:space="preserve"> </w:t>
      </w:r>
      <w:proofErr w:type="spellStart"/>
      <w:r w:rsidRPr="001A73F4">
        <w:rPr>
          <w:rFonts w:ascii="Courier New" w:hAnsi="Courier New" w:cs="Courier New"/>
          <w:b/>
          <w:bCs/>
        </w:rPr>
        <w:t>MyScript</w:t>
      </w:r>
      <w:proofErr w:type="spellEnd"/>
    </w:p>
    <w:p w14:paraId="664FF48B" w14:textId="56AEDF6B" w:rsidR="00804321" w:rsidRDefault="009D4E74" w:rsidP="00885A99">
      <w:pPr>
        <w:pStyle w:val="NoSpacing"/>
        <w:numPr>
          <w:ilvl w:val="0"/>
          <w:numId w:val="41"/>
        </w:numPr>
      </w:pPr>
      <w:r>
        <w:t xml:space="preserve">Run     </w:t>
      </w:r>
      <w:r w:rsidRPr="001A73F4">
        <w:rPr>
          <w:rFonts w:ascii="Courier New" w:hAnsi="Courier New" w:cs="Courier New"/>
          <w:b/>
          <w:bCs/>
        </w:rPr>
        <w:t xml:space="preserve">ls -l </w:t>
      </w:r>
      <w:proofErr w:type="spellStart"/>
      <w:r w:rsidRPr="001A73F4">
        <w:rPr>
          <w:rFonts w:ascii="Courier New" w:hAnsi="Courier New" w:cs="Courier New"/>
          <w:b/>
          <w:bCs/>
        </w:rPr>
        <w:t>MyScript</w:t>
      </w:r>
      <w:proofErr w:type="spellEnd"/>
      <w:r>
        <w:t xml:space="preserve">     to verify that everyone has x </w:t>
      </w:r>
      <w:proofErr w:type="gramStart"/>
      <w:r>
        <w:t>permission</w:t>
      </w:r>
      <w:proofErr w:type="gramEnd"/>
    </w:p>
    <w:p w14:paraId="35B13DD2" w14:textId="0DBDF4C6" w:rsidR="00804321" w:rsidRDefault="00804321" w:rsidP="009D4E74">
      <w:pPr>
        <w:pStyle w:val="NoSpacing"/>
        <w:ind w:left="720"/>
      </w:pPr>
    </w:p>
    <w:p w14:paraId="464ADF3B" w14:textId="50B3B9DE" w:rsidR="009D4E74" w:rsidRDefault="009D4E74" w:rsidP="009D4E74">
      <w:pPr>
        <w:pStyle w:val="NoSpacing"/>
        <w:numPr>
          <w:ilvl w:val="0"/>
          <w:numId w:val="41"/>
        </w:numPr>
      </w:pPr>
      <w:r>
        <w:t xml:space="preserve">Run the script again with  </w:t>
      </w:r>
      <w:proofErr w:type="gramStart"/>
      <w:r>
        <w:t xml:space="preserve">  </w:t>
      </w:r>
      <w:r w:rsidRPr="001A73F4">
        <w:rPr>
          <w:rFonts w:ascii="Courier New" w:hAnsi="Courier New" w:cs="Courier New"/>
          <w:b/>
          <w:bCs/>
        </w:rPr>
        <w:t>.</w:t>
      </w:r>
      <w:proofErr w:type="gramEnd"/>
      <w:r w:rsidRPr="001A73F4">
        <w:rPr>
          <w:rFonts w:ascii="Courier New" w:hAnsi="Courier New" w:cs="Courier New"/>
          <w:b/>
          <w:bCs/>
        </w:rPr>
        <w:t>/</w:t>
      </w:r>
      <w:proofErr w:type="spellStart"/>
      <w:r w:rsidRPr="001A73F4">
        <w:rPr>
          <w:rFonts w:ascii="Courier New" w:hAnsi="Courier New" w:cs="Courier New"/>
          <w:b/>
          <w:bCs/>
        </w:rPr>
        <w:t>MyScript</w:t>
      </w:r>
      <w:proofErr w:type="spellEnd"/>
    </w:p>
    <w:p w14:paraId="3E93C720" w14:textId="77777777" w:rsidR="009D4E74" w:rsidRDefault="009D4E74" w:rsidP="009D4E74">
      <w:pPr>
        <w:pStyle w:val="NoSpacing"/>
        <w:ind w:left="720"/>
      </w:pPr>
    </w:p>
    <w:p w14:paraId="642B2618" w14:textId="1C7396A8" w:rsidR="00804321" w:rsidRDefault="008C658D" w:rsidP="00885A99">
      <w:pPr>
        <w:pStyle w:val="NoSpacing"/>
        <w:numPr>
          <w:ilvl w:val="0"/>
          <w:numId w:val="41"/>
        </w:numPr>
      </w:pPr>
      <w:r>
        <w:lastRenderedPageBreak/>
        <w:t>Your output should display 3 lines of text (including saying hi to John Wayne), and then display probably the student user.</w:t>
      </w:r>
    </w:p>
    <w:p w14:paraId="18EEC0B2" w14:textId="6398E15B" w:rsidR="00C108C4" w:rsidRDefault="008C658D" w:rsidP="00885A99">
      <w:pPr>
        <w:pStyle w:val="NoSpacing"/>
        <w:numPr>
          <w:ilvl w:val="0"/>
          <w:numId w:val="41"/>
        </w:numPr>
      </w:pPr>
      <w:r>
        <w:t>If there are any errors, open the file with vi and correct them, then run again.  Check case and spelling.</w:t>
      </w:r>
    </w:p>
    <w:p w14:paraId="256BDD3A" w14:textId="7B0A3A32" w:rsidR="00C108C4" w:rsidRDefault="00C108C4" w:rsidP="008C658D">
      <w:pPr>
        <w:pStyle w:val="NoSpacing"/>
        <w:ind w:left="360"/>
      </w:pPr>
    </w:p>
    <w:p w14:paraId="42E65593" w14:textId="77777777" w:rsidR="008C658D" w:rsidRDefault="008C658D" w:rsidP="008C658D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8C658D" w14:paraId="6F6424F2" w14:textId="77777777" w:rsidTr="00E34C7E">
        <w:tc>
          <w:tcPr>
            <w:tcW w:w="10790" w:type="dxa"/>
          </w:tcPr>
          <w:p w14:paraId="196DB5BB" w14:textId="77777777" w:rsidR="008C658D" w:rsidRDefault="008C658D" w:rsidP="00E34C7E">
            <w:pPr>
              <w:pStyle w:val="NoSpacing"/>
              <w:rPr>
                <w:b/>
                <w:bCs/>
              </w:rPr>
            </w:pPr>
          </w:p>
          <w:p w14:paraId="20E18BCB" w14:textId="4FF0B3E0" w:rsidR="008C658D" w:rsidRDefault="008C658D" w:rsidP="00E34C7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Take a screenshot of the output of a successfully running script.</w:t>
            </w:r>
          </w:p>
          <w:p w14:paraId="60316912" w14:textId="028C07ED" w:rsidR="00066DA9" w:rsidRDefault="00066DA9" w:rsidP="00E34C7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118BCA7" wp14:editId="3D0A3D4B">
                  <wp:extent cx="5610225" cy="15144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CC1D1" w14:textId="77777777" w:rsidR="008C658D" w:rsidRPr="00EF25E4" w:rsidRDefault="008C658D" w:rsidP="00E34C7E">
            <w:pPr>
              <w:pStyle w:val="NoSpacing"/>
              <w:rPr>
                <w:b/>
                <w:bCs/>
              </w:rPr>
            </w:pPr>
          </w:p>
        </w:tc>
      </w:tr>
    </w:tbl>
    <w:p w14:paraId="6FEA56B1" w14:textId="77777777" w:rsidR="008C658D" w:rsidRDefault="008C658D" w:rsidP="008C658D">
      <w:pPr>
        <w:pStyle w:val="NoSpacing"/>
      </w:pPr>
    </w:p>
    <w:p w14:paraId="69AE9349" w14:textId="6DA5FF97" w:rsidR="00A03230" w:rsidRDefault="00A03230" w:rsidP="008C658D">
      <w:pPr>
        <w:pStyle w:val="NoSpacing"/>
      </w:pPr>
    </w:p>
    <w:p w14:paraId="144B3526" w14:textId="76A17CC8" w:rsidR="005D1427" w:rsidRDefault="005D1427" w:rsidP="008C658D">
      <w:pPr>
        <w:pStyle w:val="NoSpacing"/>
        <w:pBdr>
          <w:bottom w:val="single" w:sz="6" w:space="1" w:color="auto"/>
        </w:pBdr>
        <w:rPr>
          <w:b/>
          <w:bCs/>
          <w:color w:val="0070C0"/>
          <w:sz w:val="32"/>
          <w:szCs w:val="32"/>
        </w:rPr>
      </w:pPr>
      <w:r w:rsidRPr="005D1427">
        <w:rPr>
          <w:b/>
          <w:bCs/>
          <w:color w:val="0070C0"/>
          <w:sz w:val="32"/>
          <w:szCs w:val="32"/>
        </w:rPr>
        <w:t xml:space="preserve">Move to the RH Academy </w:t>
      </w:r>
      <w:r w:rsidR="00011407">
        <w:rPr>
          <w:b/>
          <w:bCs/>
          <w:color w:val="0070C0"/>
          <w:sz w:val="32"/>
          <w:szCs w:val="32"/>
        </w:rPr>
        <w:t>chapter 7 course content</w:t>
      </w:r>
      <w:r w:rsidRPr="005D1427">
        <w:rPr>
          <w:b/>
          <w:bCs/>
          <w:color w:val="0070C0"/>
          <w:sz w:val="32"/>
          <w:szCs w:val="32"/>
        </w:rPr>
        <w:t>:</w:t>
      </w:r>
    </w:p>
    <w:p w14:paraId="7C262487" w14:textId="77777777" w:rsidR="005D1427" w:rsidRPr="005D1427" w:rsidRDefault="005D1427" w:rsidP="008C658D">
      <w:pPr>
        <w:pStyle w:val="NoSpacing"/>
        <w:rPr>
          <w:b/>
          <w:bCs/>
          <w:color w:val="0070C0"/>
          <w:sz w:val="32"/>
          <w:szCs w:val="32"/>
        </w:rPr>
      </w:pPr>
    </w:p>
    <w:p w14:paraId="2FA0BF69" w14:textId="44DBEF8B" w:rsidR="005D1427" w:rsidRDefault="005D1427" w:rsidP="008C658D">
      <w:pPr>
        <w:pStyle w:val="NoSpacing"/>
      </w:pPr>
    </w:p>
    <w:p w14:paraId="44817D84" w14:textId="77777777" w:rsidR="005D1427" w:rsidRDefault="005D1427" w:rsidP="008C658D">
      <w:pPr>
        <w:pStyle w:val="NoSpacing"/>
      </w:pPr>
    </w:p>
    <w:p w14:paraId="0B301586" w14:textId="462A11F5" w:rsidR="004D73C4" w:rsidRDefault="004D73C4" w:rsidP="00F539CB">
      <w:pPr>
        <w:pStyle w:val="NoSpacing"/>
      </w:pPr>
    </w:p>
    <w:p w14:paraId="463668C0" w14:textId="51206B60" w:rsidR="004949A5" w:rsidRPr="004949A5" w:rsidRDefault="004949A5" w:rsidP="00F539CB">
      <w:pPr>
        <w:pStyle w:val="NoSpacing"/>
        <w:rPr>
          <w:b/>
          <w:bCs/>
        </w:rPr>
      </w:pPr>
      <w:r w:rsidRPr="004949A5">
        <w:rPr>
          <w:b/>
          <w:bCs/>
        </w:rPr>
        <w:t>From Red Hat Academy</w:t>
      </w:r>
      <w:r>
        <w:rPr>
          <w:b/>
          <w:bCs/>
        </w:rPr>
        <w:t xml:space="preserve">, Chapter 7, </w:t>
      </w:r>
      <w:r w:rsidRPr="005D1427">
        <w:rPr>
          <w:b/>
          <w:bCs/>
          <w:u w:val="single"/>
        </w:rPr>
        <w:t>section 06</w:t>
      </w:r>
      <w:r>
        <w:rPr>
          <w:b/>
          <w:bCs/>
        </w:rPr>
        <w:t>:</w:t>
      </w:r>
    </w:p>
    <w:p w14:paraId="0561FD4B" w14:textId="096A4202" w:rsidR="004949A5" w:rsidRPr="004949A5" w:rsidRDefault="004949A5" w:rsidP="004949A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>Guided Exercise: Mana</w:t>
      </w:r>
      <w:r w:rsidR="00011407">
        <w:rPr>
          <w:rFonts w:ascii="Open Sans" w:hAnsi="Open Sans" w:cs="Open Sans"/>
          <w:b w:val="0"/>
          <w:bCs w:val="0"/>
          <w:color w:val="212529"/>
        </w:rPr>
        <w:t>ge</w:t>
      </w:r>
      <w:r>
        <w:rPr>
          <w:rFonts w:ascii="Open Sans" w:hAnsi="Open Sans" w:cs="Open Sans"/>
          <w:b w:val="0"/>
          <w:bCs w:val="0"/>
          <w:color w:val="212529"/>
        </w:rPr>
        <w:t xml:space="preserve"> Default Permissions and File Access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949A5" w14:paraId="00E4D2CC" w14:textId="77777777" w:rsidTr="00A619DA">
        <w:tc>
          <w:tcPr>
            <w:tcW w:w="10790" w:type="dxa"/>
          </w:tcPr>
          <w:p w14:paraId="1B3ED933" w14:textId="77777777" w:rsidR="004949A5" w:rsidRDefault="004949A5" w:rsidP="00A619DA">
            <w:pPr>
              <w:pStyle w:val="NoSpacing"/>
              <w:rPr>
                <w:b/>
                <w:bCs/>
              </w:rPr>
            </w:pPr>
          </w:p>
          <w:p w14:paraId="551F40C8" w14:textId="19635560" w:rsidR="004949A5" w:rsidRDefault="004949A5" w:rsidP="00A619DA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Take a screenshot of the output of the history command after doing the guided exercise in section 6.</w:t>
            </w:r>
          </w:p>
          <w:p w14:paraId="12CF103B" w14:textId="5FAC48E7" w:rsidR="008560C4" w:rsidRDefault="008560C4" w:rsidP="00A619DA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75B974" wp14:editId="12589ACB">
                  <wp:extent cx="6858000" cy="50514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05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52EE5" w14:textId="77777777" w:rsidR="004949A5" w:rsidRPr="00EF25E4" w:rsidRDefault="004949A5" w:rsidP="00A619DA">
            <w:pPr>
              <w:pStyle w:val="NoSpacing"/>
              <w:rPr>
                <w:b/>
                <w:bCs/>
              </w:rPr>
            </w:pPr>
          </w:p>
        </w:tc>
      </w:tr>
    </w:tbl>
    <w:p w14:paraId="65779A26" w14:textId="77777777" w:rsidR="004949A5" w:rsidRDefault="004949A5" w:rsidP="004949A5">
      <w:pPr>
        <w:pStyle w:val="NoSpacing"/>
      </w:pPr>
    </w:p>
    <w:p w14:paraId="38618CEE" w14:textId="77777777" w:rsidR="004949A5" w:rsidRDefault="004949A5" w:rsidP="004949A5">
      <w:pPr>
        <w:pStyle w:val="NoSpacing"/>
      </w:pPr>
    </w:p>
    <w:p w14:paraId="1E0F42E3" w14:textId="1CAB13F6" w:rsidR="004949A5" w:rsidRDefault="004949A5" w:rsidP="00F539CB">
      <w:pPr>
        <w:pStyle w:val="NoSpacing"/>
      </w:pPr>
    </w:p>
    <w:p w14:paraId="06C5F3B1" w14:textId="73227CE1" w:rsidR="004949A5" w:rsidRDefault="004949A5" w:rsidP="00F539CB">
      <w:pPr>
        <w:pStyle w:val="NoSpacing"/>
      </w:pPr>
    </w:p>
    <w:p w14:paraId="0D1DAAB1" w14:textId="77777777" w:rsidR="004949A5" w:rsidRDefault="004949A5" w:rsidP="00F539CB">
      <w:pPr>
        <w:pStyle w:val="NoSpacing"/>
      </w:pPr>
    </w:p>
    <w:p w14:paraId="4851652B" w14:textId="7CA83071" w:rsidR="004D73C4" w:rsidRDefault="004D73C4" w:rsidP="00F539CB">
      <w:pPr>
        <w:pStyle w:val="NoSpacing"/>
      </w:pPr>
      <w:r>
        <w:t xml:space="preserve">Upload the document of screenshots to </w:t>
      </w:r>
      <w:proofErr w:type="gramStart"/>
      <w:r>
        <w:t>Canvas</w:t>
      </w:r>
      <w:proofErr w:type="gramEnd"/>
    </w:p>
    <w:p w14:paraId="3E6C0387" w14:textId="50D01C4C" w:rsidR="001E5E32" w:rsidRPr="00096988" w:rsidRDefault="001E5E32" w:rsidP="00096988"/>
    <w:sectPr w:rsidR="001E5E32" w:rsidRPr="00096988" w:rsidSect="002414CF">
      <w:headerReference w:type="default" r:id="rId17"/>
      <w:footerReference w:type="default" r:id="rId18"/>
      <w:pgSz w:w="12240" w:h="15840"/>
      <w:pgMar w:top="720" w:right="720" w:bottom="907" w:left="720" w:header="634" w:footer="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4E99F" w14:textId="77777777" w:rsidR="00024C10" w:rsidRDefault="00024C10" w:rsidP="003965AB">
      <w:pPr>
        <w:spacing w:after="0" w:line="240" w:lineRule="auto"/>
      </w:pPr>
      <w:r>
        <w:separator/>
      </w:r>
    </w:p>
  </w:endnote>
  <w:endnote w:type="continuationSeparator" w:id="0">
    <w:p w14:paraId="06BA3DB4" w14:textId="77777777" w:rsidR="00024C10" w:rsidRDefault="00024C10" w:rsidP="0039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1485D" w14:textId="77777777" w:rsidR="003965AB" w:rsidRPr="003965AB" w:rsidRDefault="001A0605" w:rsidP="003965AB">
    <w:pPr>
      <w:jc w:val="center"/>
      <w:rPr>
        <w:rFonts w:asciiTheme="majorHAnsi" w:hAnsiTheme="majorHAnsi"/>
        <w:sz w:val="24"/>
        <w:szCs w:val="24"/>
      </w:rPr>
    </w:pPr>
    <w:proofErr w:type="spellStart"/>
    <w:r>
      <w:rPr>
        <w:rStyle w:val="SubtleEmphasis"/>
        <w:rFonts w:asciiTheme="majorHAnsi" w:hAnsiTheme="majorHAnsi"/>
        <w:sz w:val="24"/>
        <w:szCs w:val="24"/>
      </w:rPr>
      <w:t>Jirak</w:t>
    </w:r>
    <w:proofErr w:type="spellEnd"/>
    <w:r w:rsidR="003965AB" w:rsidRPr="003965AB">
      <w:rPr>
        <w:rStyle w:val="SubtleEmphasis"/>
        <w:rFonts w:asciiTheme="majorHAnsi" w:hAnsiTheme="majorHAnsi"/>
        <w:sz w:val="24"/>
        <w:szCs w:val="24"/>
      </w:rPr>
      <w:t xml:space="preserve">      |      CNTS Program      |      Dunwoody College      |      Page </w:t>
    </w:r>
    <w:r w:rsidR="003965AB" w:rsidRPr="003965AB">
      <w:rPr>
        <w:rStyle w:val="SubtleEmphasis"/>
        <w:rFonts w:asciiTheme="majorHAnsi" w:hAnsiTheme="majorHAnsi"/>
        <w:sz w:val="24"/>
        <w:szCs w:val="24"/>
      </w:rPr>
      <w:fldChar w:fldCharType="begin"/>
    </w:r>
    <w:r w:rsidR="003965AB" w:rsidRPr="003965AB">
      <w:rPr>
        <w:rStyle w:val="SubtleEmphasis"/>
        <w:rFonts w:asciiTheme="majorHAnsi" w:hAnsiTheme="majorHAnsi"/>
        <w:sz w:val="24"/>
        <w:szCs w:val="24"/>
      </w:rPr>
      <w:instrText xml:space="preserve"> PAGE   \* MERGEFORMAT </w:instrText>
    </w:r>
    <w:r w:rsidR="003965AB" w:rsidRPr="003965AB">
      <w:rPr>
        <w:rStyle w:val="SubtleEmphasis"/>
        <w:rFonts w:asciiTheme="majorHAnsi" w:hAnsiTheme="majorHAnsi"/>
        <w:sz w:val="24"/>
        <w:szCs w:val="24"/>
      </w:rPr>
      <w:fldChar w:fldCharType="separate"/>
    </w:r>
    <w:r w:rsidR="00021243">
      <w:rPr>
        <w:rStyle w:val="SubtleEmphasis"/>
        <w:rFonts w:asciiTheme="majorHAnsi" w:hAnsiTheme="majorHAnsi"/>
        <w:noProof/>
        <w:sz w:val="24"/>
        <w:szCs w:val="24"/>
      </w:rPr>
      <w:t>2</w:t>
    </w:r>
    <w:r w:rsidR="003965AB" w:rsidRPr="003965AB">
      <w:rPr>
        <w:rStyle w:val="SubtleEmphasis"/>
        <w:rFonts w:asciiTheme="majorHAnsi" w:hAnsiTheme="majorHAnsi"/>
        <w:sz w:val="24"/>
        <w:szCs w:val="24"/>
      </w:rPr>
      <w:fldChar w:fldCharType="end"/>
    </w:r>
    <w:r w:rsidR="003965AB" w:rsidRPr="003965AB">
      <w:rPr>
        <w:rStyle w:val="SubtleEmphasis"/>
        <w:rFonts w:asciiTheme="majorHAnsi" w:hAnsiTheme="majorHAnsi"/>
        <w:sz w:val="24"/>
        <w:szCs w:val="24"/>
      </w:rPr>
      <w:t xml:space="preserve"> of </w:t>
    </w:r>
    <w:r w:rsidR="003965AB" w:rsidRPr="003965AB">
      <w:fldChar w:fldCharType="begin"/>
    </w:r>
    <w:r w:rsidR="003965AB" w:rsidRPr="003965AB">
      <w:rPr>
        <w:rFonts w:asciiTheme="majorHAnsi" w:hAnsiTheme="majorHAnsi"/>
        <w:sz w:val="24"/>
        <w:szCs w:val="24"/>
      </w:rPr>
      <w:instrText xml:space="preserve"> NUMPAGES   \* MERGEFORMAT </w:instrText>
    </w:r>
    <w:r w:rsidR="003965AB" w:rsidRPr="003965AB">
      <w:fldChar w:fldCharType="separate"/>
    </w:r>
    <w:r w:rsidR="00021243" w:rsidRPr="00021243">
      <w:rPr>
        <w:rStyle w:val="SubtleEmphasis"/>
        <w:noProof/>
      </w:rPr>
      <w:t>2</w:t>
    </w:r>
    <w:r w:rsidR="003965AB" w:rsidRPr="003965AB">
      <w:rPr>
        <w:rStyle w:val="SubtleEmphasis"/>
        <w:rFonts w:asciiTheme="majorHAnsi" w:hAnsiTheme="majorHAnsi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78638" w14:textId="77777777" w:rsidR="00024C10" w:rsidRDefault="00024C10" w:rsidP="003965AB">
      <w:pPr>
        <w:spacing w:after="0" w:line="240" w:lineRule="auto"/>
      </w:pPr>
      <w:r>
        <w:separator/>
      </w:r>
    </w:p>
  </w:footnote>
  <w:footnote w:type="continuationSeparator" w:id="0">
    <w:p w14:paraId="2583DD25" w14:textId="77777777" w:rsidR="00024C10" w:rsidRDefault="00024C10" w:rsidP="00396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64DB" w14:textId="317B9C3D" w:rsidR="003F609E" w:rsidRDefault="003F609E" w:rsidP="003F609E">
    <w:pPr>
      <w:pStyle w:val="Subtitle"/>
      <w:spacing w:after="0" w:line="420" w:lineRule="exact"/>
      <w:ind w:left="4766"/>
      <w:rPr>
        <w:rFonts w:ascii="Verdana" w:hAnsi="Verdana"/>
        <w:i w:val="0"/>
        <w:smallCap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797D840" wp14:editId="17500FE8">
          <wp:simplePos x="0" y="0"/>
          <wp:positionH relativeFrom="column">
            <wp:posOffset>0</wp:posOffset>
          </wp:positionH>
          <wp:positionV relativeFrom="page">
            <wp:posOffset>333375</wp:posOffset>
          </wp:positionV>
          <wp:extent cx="2697480" cy="566420"/>
          <wp:effectExtent l="0" t="0" r="7620" b="5080"/>
          <wp:wrapTight wrapText="bothSides">
            <wp:wrapPolygon edited="0">
              <wp:start x="0" y="0"/>
              <wp:lineTo x="0" y="21067"/>
              <wp:lineTo x="21508" y="21067"/>
              <wp:lineTo x="21508" y="2179"/>
              <wp:lineTo x="228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7480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Verdana" w:hAnsi="Verdana"/>
        <w:i w:val="0"/>
        <w:smallCaps/>
        <w:sz w:val="28"/>
        <w:szCs w:val="28"/>
      </w:rPr>
      <w:t>CNTS2011 Server Systems</w:t>
    </w:r>
    <w:r>
      <w:rPr>
        <w:rFonts w:ascii="Verdana" w:hAnsi="Verdana"/>
        <w:i w:val="0"/>
        <w:smallCaps/>
      </w:rPr>
      <w:br/>
    </w:r>
    <w:sdt>
      <w:sdtPr>
        <w:rPr>
          <w:rFonts w:ascii="Verdana" w:hAnsi="Verdana"/>
          <w:i w:val="0"/>
          <w:smallCaps/>
        </w:rPr>
        <w:alias w:val="Title"/>
        <w:id w:val="-71280706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144F7">
          <w:rPr>
            <w:rFonts w:ascii="Verdana" w:hAnsi="Verdana"/>
            <w:i w:val="0"/>
            <w:smallCaps/>
          </w:rPr>
          <w:t>Chap 7 RH Linux</w:t>
        </w:r>
        <w:r w:rsidR="008D34E2">
          <w:rPr>
            <w:rFonts w:ascii="Verdana" w:hAnsi="Verdana"/>
            <w:i w:val="0"/>
            <w:smallCaps/>
          </w:rPr>
          <w:t xml:space="preserve">: </w:t>
        </w:r>
        <w:r w:rsidR="001D596C">
          <w:rPr>
            <w:rFonts w:ascii="Verdana" w:hAnsi="Verdana"/>
            <w:i w:val="0"/>
            <w:smallCaps/>
          </w:rPr>
          <w:t>File System Access</w:t>
        </w:r>
      </w:sdtContent>
    </w:sdt>
  </w:p>
  <w:p w14:paraId="6601FDBF" w14:textId="77777777" w:rsidR="003965AB" w:rsidRPr="003F609E" w:rsidRDefault="003965AB" w:rsidP="003F6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81A"/>
    <w:multiLevelType w:val="hybridMultilevel"/>
    <w:tmpl w:val="7740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2F05"/>
    <w:multiLevelType w:val="hybridMultilevel"/>
    <w:tmpl w:val="36C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72AC"/>
    <w:multiLevelType w:val="hybridMultilevel"/>
    <w:tmpl w:val="24B24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B21BD2"/>
    <w:multiLevelType w:val="hybridMultilevel"/>
    <w:tmpl w:val="C930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36E6E"/>
    <w:multiLevelType w:val="hybridMultilevel"/>
    <w:tmpl w:val="C318F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60428"/>
    <w:multiLevelType w:val="hybridMultilevel"/>
    <w:tmpl w:val="9170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55303"/>
    <w:multiLevelType w:val="hybridMultilevel"/>
    <w:tmpl w:val="30348A3A"/>
    <w:lvl w:ilvl="0" w:tplc="18C238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C4D2F"/>
    <w:multiLevelType w:val="hybridMultilevel"/>
    <w:tmpl w:val="441C6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120D5"/>
    <w:multiLevelType w:val="hybridMultilevel"/>
    <w:tmpl w:val="C0E24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80C6F52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A7653F"/>
    <w:multiLevelType w:val="hybridMultilevel"/>
    <w:tmpl w:val="D3F875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1B3861"/>
    <w:multiLevelType w:val="hybridMultilevel"/>
    <w:tmpl w:val="C318F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A2487"/>
    <w:multiLevelType w:val="hybridMultilevel"/>
    <w:tmpl w:val="33F6BFE6"/>
    <w:lvl w:ilvl="0" w:tplc="32F671D4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14CC7"/>
    <w:multiLevelType w:val="hybridMultilevel"/>
    <w:tmpl w:val="738AFF22"/>
    <w:lvl w:ilvl="0" w:tplc="45BA3C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2D44B6"/>
    <w:multiLevelType w:val="hybridMultilevel"/>
    <w:tmpl w:val="8872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857C6"/>
    <w:multiLevelType w:val="hybridMultilevel"/>
    <w:tmpl w:val="06F0A712"/>
    <w:lvl w:ilvl="0" w:tplc="80AE1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5C093E"/>
    <w:multiLevelType w:val="hybridMultilevel"/>
    <w:tmpl w:val="1520D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3A66"/>
    <w:multiLevelType w:val="hybridMultilevel"/>
    <w:tmpl w:val="438C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91A07"/>
    <w:multiLevelType w:val="hybridMultilevel"/>
    <w:tmpl w:val="5CCC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2C2E"/>
    <w:multiLevelType w:val="hybridMultilevel"/>
    <w:tmpl w:val="33C2E94E"/>
    <w:lvl w:ilvl="0" w:tplc="F11A3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0F1523"/>
    <w:multiLevelType w:val="hybridMultilevel"/>
    <w:tmpl w:val="20ACCB9C"/>
    <w:lvl w:ilvl="0" w:tplc="A016E36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FA137B"/>
    <w:multiLevelType w:val="hybridMultilevel"/>
    <w:tmpl w:val="EF86AC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9B339A"/>
    <w:multiLevelType w:val="hybridMultilevel"/>
    <w:tmpl w:val="383A5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E7AEC"/>
    <w:multiLevelType w:val="hybridMultilevel"/>
    <w:tmpl w:val="0A54A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AA450F"/>
    <w:multiLevelType w:val="hybridMultilevel"/>
    <w:tmpl w:val="7740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B338B5"/>
    <w:multiLevelType w:val="hybridMultilevel"/>
    <w:tmpl w:val="2E9E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825EF"/>
    <w:multiLevelType w:val="hybridMultilevel"/>
    <w:tmpl w:val="0724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3C72F4"/>
    <w:multiLevelType w:val="hybridMultilevel"/>
    <w:tmpl w:val="461C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F2093"/>
    <w:multiLevelType w:val="hybridMultilevel"/>
    <w:tmpl w:val="C05E5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BB6775"/>
    <w:multiLevelType w:val="hybridMultilevel"/>
    <w:tmpl w:val="561C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5B6BE1"/>
    <w:multiLevelType w:val="hybridMultilevel"/>
    <w:tmpl w:val="70BE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4460A2"/>
    <w:multiLevelType w:val="hybridMultilevel"/>
    <w:tmpl w:val="E81E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A451DA"/>
    <w:multiLevelType w:val="hybridMultilevel"/>
    <w:tmpl w:val="4B44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20569"/>
    <w:multiLevelType w:val="hybridMultilevel"/>
    <w:tmpl w:val="71E62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64452E"/>
    <w:multiLevelType w:val="hybridMultilevel"/>
    <w:tmpl w:val="C8DC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65571C"/>
    <w:multiLevelType w:val="hybridMultilevel"/>
    <w:tmpl w:val="461C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15C7B"/>
    <w:multiLevelType w:val="hybridMultilevel"/>
    <w:tmpl w:val="24C4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B309E"/>
    <w:multiLevelType w:val="hybridMultilevel"/>
    <w:tmpl w:val="7740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57E8B"/>
    <w:multiLevelType w:val="hybridMultilevel"/>
    <w:tmpl w:val="C318F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8675E1"/>
    <w:multiLevelType w:val="hybridMultilevel"/>
    <w:tmpl w:val="3068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C7101B"/>
    <w:multiLevelType w:val="hybridMultilevel"/>
    <w:tmpl w:val="347012EA"/>
    <w:lvl w:ilvl="0" w:tplc="285CBC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C06643"/>
    <w:multiLevelType w:val="hybridMultilevel"/>
    <w:tmpl w:val="8D240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056236">
    <w:abstractNumId w:val="16"/>
  </w:num>
  <w:num w:numId="2" w16cid:durableId="1431588495">
    <w:abstractNumId w:val="35"/>
  </w:num>
  <w:num w:numId="3" w16cid:durableId="254021619">
    <w:abstractNumId w:val="3"/>
  </w:num>
  <w:num w:numId="4" w16cid:durableId="1442609313">
    <w:abstractNumId w:val="24"/>
  </w:num>
  <w:num w:numId="5" w16cid:durableId="1565871450">
    <w:abstractNumId w:val="32"/>
  </w:num>
  <w:num w:numId="6" w16cid:durableId="1825463560">
    <w:abstractNumId w:val="21"/>
  </w:num>
  <w:num w:numId="7" w16cid:durableId="939684596">
    <w:abstractNumId w:val="15"/>
  </w:num>
  <w:num w:numId="8" w16cid:durableId="1242830487">
    <w:abstractNumId w:val="18"/>
  </w:num>
  <w:num w:numId="9" w16cid:durableId="187526500">
    <w:abstractNumId w:val="39"/>
  </w:num>
  <w:num w:numId="10" w16cid:durableId="192621844">
    <w:abstractNumId w:val="12"/>
  </w:num>
  <w:num w:numId="11" w16cid:durableId="1192260385">
    <w:abstractNumId w:val="14"/>
  </w:num>
  <w:num w:numId="12" w16cid:durableId="864097921">
    <w:abstractNumId w:val="6"/>
  </w:num>
  <w:num w:numId="13" w16cid:durableId="1187329738">
    <w:abstractNumId w:val="19"/>
  </w:num>
  <w:num w:numId="14" w16cid:durableId="459613343">
    <w:abstractNumId w:val="11"/>
  </w:num>
  <w:num w:numId="15" w16cid:durableId="1552422999">
    <w:abstractNumId w:val="4"/>
  </w:num>
  <w:num w:numId="16" w16cid:durableId="325129053">
    <w:abstractNumId w:val="34"/>
  </w:num>
  <w:num w:numId="17" w16cid:durableId="1813325701">
    <w:abstractNumId w:val="37"/>
  </w:num>
  <w:num w:numId="18" w16cid:durableId="958536492">
    <w:abstractNumId w:val="10"/>
  </w:num>
  <w:num w:numId="19" w16cid:durableId="1155299953">
    <w:abstractNumId w:val="28"/>
  </w:num>
  <w:num w:numId="20" w16cid:durableId="341393240">
    <w:abstractNumId w:val="1"/>
  </w:num>
  <w:num w:numId="21" w16cid:durableId="1739473045">
    <w:abstractNumId w:val="29"/>
  </w:num>
  <w:num w:numId="22" w16cid:durableId="283313122">
    <w:abstractNumId w:val="2"/>
  </w:num>
  <w:num w:numId="23" w16cid:durableId="241569386">
    <w:abstractNumId w:val="20"/>
  </w:num>
  <w:num w:numId="24" w16cid:durableId="1828594849">
    <w:abstractNumId w:val="8"/>
  </w:num>
  <w:num w:numId="25" w16cid:durableId="1771928030">
    <w:abstractNumId w:val="27"/>
  </w:num>
  <w:num w:numId="26" w16cid:durableId="859395871">
    <w:abstractNumId w:val="25"/>
  </w:num>
  <w:num w:numId="27" w16cid:durableId="829178908">
    <w:abstractNumId w:val="30"/>
  </w:num>
  <w:num w:numId="28" w16cid:durableId="333146757">
    <w:abstractNumId w:val="26"/>
  </w:num>
  <w:num w:numId="29" w16cid:durableId="683021509">
    <w:abstractNumId w:val="20"/>
  </w:num>
  <w:num w:numId="30" w16cid:durableId="1202212529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 w16cid:durableId="2693170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84255528">
    <w:abstractNumId w:val="17"/>
  </w:num>
  <w:num w:numId="33" w16cid:durableId="1879126878">
    <w:abstractNumId w:val="23"/>
  </w:num>
  <w:num w:numId="34" w16cid:durableId="1001665576">
    <w:abstractNumId w:val="9"/>
  </w:num>
  <w:num w:numId="35" w16cid:durableId="1399325442">
    <w:abstractNumId w:val="13"/>
  </w:num>
  <w:num w:numId="36" w16cid:durableId="1575357835">
    <w:abstractNumId w:val="36"/>
  </w:num>
  <w:num w:numId="37" w16cid:durableId="1847479153">
    <w:abstractNumId w:val="22"/>
  </w:num>
  <w:num w:numId="38" w16cid:durableId="36587741">
    <w:abstractNumId w:val="33"/>
  </w:num>
  <w:num w:numId="39" w16cid:durableId="1713185339">
    <w:abstractNumId w:val="38"/>
  </w:num>
  <w:num w:numId="40" w16cid:durableId="736821723">
    <w:abstractNumId w:val="0"/>
  </w:num>
  <w:num w:numId="41" w16cid:durableId="902446432">
    <w:abstractNumId w:val="31"/>
  </w:num>
  <w:num w:numId="42" w16cid:durableId="602038092">
    <w:abstractNumId w:val="40"/>
  </w:num>
  <w:num w:numId="43" w16cid:durableId="430130460">
    <w:abstractNumId w:val="7"/>
  </w:num>
  <w:num w:numId="44" w16cid:durableId="412627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02"/>
    <w:rsid w:val="000101D0"/>
    <w:rsid w:val="00011407"/>
    <w:rsid w:val="00016D02"/>
    <w:rsid w:val="00017B9B"/>
    <w:rsid w:val="00021243"/>
    <w:rsid w:val="00022665"/>
    <w:rsid w:val="00024C10"/>
    <w:rsid w:val="0003187A"/>
    <w:rsid w:val="00032EEC"/>
    <w:rsid w:val="00041FD0"/>
    <w:rsid w:val="0005517B"/>
    <w:rsid w:val="00066DA9"/>
    <w:rsid w:val="00076BF4"/>
    <w:rsid w:val="00082691"/>
    <w:rsid w:val="00085F6E"/>
    <w:rsid w:val="00096988"/>
    <w:rsid w:val="000A7BBA"/>
    <w:rsid w:val="000C46B8"/>
    <w:rsid w:val="000D0F36"/>
    <w:rsid w:val="000E342C"/>
    <w:rsid w:val="000F0C2D"/>
    <w:rsid w:val="000F56DB"/>
    <w:rsid w:val="00116BD6"/>
    <w:rsid w:val="00126BBD"/>
    <w:rsid w:val="0016200B"/>
    <w:rsid w:val="00163E0B"/>
    <w:rsid w:val="00164BE9"/>
    <w:rsid w:val="001725D4"/>
    <w:rsid w:val="0019529C"/>
    <w:rsid w:val="001A0605"/>
    <w:rsid w:val="001A3FB2"/>
    <w:rsid w:val="001A695E"/>
    <w:rsid w:val="001A73F4"/>
    <w:rsid w:val="001B7B04"/>
    <w:rsid w:val="001C02E4"/>
    <w:rsid w:val="001D596C"/>
    <w:rsid w:val="001E2545"/>
    <w:rsid w:val="001E5E32"/>
    <w:rsid w:val="001F246B"/>
    <w:rsid w:val="00205FA9"/>
    <w:rsid w:val="0021245D"/>
    <w:rsid w:val="002144F7"/>
    <w:rsid w:val="00226C57"/>
    <w:rsid w:val="002312A9"/>
    <w:rsid w:val="00233268"/>
    <w:rsid w:val="002414CF"/>
    <w:rsid w:val="00241B94"/>
    <w:rsid w:val="002658DB"/>
    <w:rsid w:val="002702D7"/>
    <w:rsid w:val="00291313"/>
    <w:rsid w:val="002B493F"/>
    <w:rsid w:val="002C3582"/>
    <w:rsid w:val="002D29A5"/>
    <w:rsid w:val="002F00F5"/>
    <w:rsid w:val="002F579E"/>
    <w:rsid w:val="002F6B42"/>
    <w:rsid w:val="003146CB"/>
    <w:rsid w:val="003146F9"/>
    <w:rsid w:val="00322850"/>
    <w:rsid w:val="003234D3"/>
    <w:rsid w:val="00327F8F"/>
    <w:rsid w:val="00353B3B"/>
    <w:rsid w:val="00355042"/>
    <w:rsid w:val="00360026"/>
    <w:rsid w:val="00365C1E"/>
    <w:rsid w:val="00375E4A"/>
    <w:rsid w:val="0038749F"/>
    <w:rsid w:val="00391FBF"/>
    <w:rsid w:val="003932C2"/>
    <w:rsid w:val="003965AB"/>
    <w:rsid w:val="003B447A"/>
    <w:rsid w:val="003B4769"/>
    <w:rsid w:val="003C0696"/>
    <w:rsid w:val="003E1B15"/>
    <w:rsid w:val="003F14BB"/>
    <w:rsid w:val="003F609E"/>
    <w:rsid w:val="00425212"/>
    <w:rsid w:val="0042659B"/>
    <w:rsid w:val="00431D62"/>
    <w:rsid w:val="00432E4D"/>
    <w:rsid w:val="004346F8"/>
    <w:rsid w:val="00446487"/>
    <w:rsid w:val="00452C2C"/>
    <w:rsid w:val="004633F9"/>
    <w:rsid w:val="0046348B"/>
    <w:rsid w:val="00464F8C"/>
    <w:rsid w:val="004651EC"/>
    <w:rsid w:val="00465BEF"/>
    <w:rsid w:val="0047008C"/>
    <w:rsid w:val="004813FD"/>
    <w:rsid w:val="004904AD"/>
    <w:rsid w:val="00492A22"/>
    <w:rsid w:val="004949A5"/>
    <w:rsid w:val="004A51F3"/>
    <w:rsid w:val="004A5A3D"/>
    <w:rsid w:val="004B410E"/>
    <w:rsid w:val="004B5D45"/>
    <w:rsid w:val="004B73CF"/>
    <w:rsid w:val="004C1469"/>
    <w:rsid w:val="004C6EFA"/>
    <w:rsid w:val="004D2AFC"/>
    <w:rsid w:val="004D4487"/>
    <w:rsid w:val="004D5177"/>
    <w:rsid w:val="004D73C4"/>
    <w:rsid w:val="004E5953"/>
    <w:rsid w:val="004F53DC"/>
    <w:rsid w:val="00506594"/>
    <w:rsid w:val="0051068C"/>
    <w:rsid w:val="00517412"/>
    <w:rsid w:val="005260B6"/>
    <w:rsid w:val="00526741"/>
    <w:rsid w:val="005350F5"/>
    <w:rsid w:val="00554DF1"/>
    <w:rsid w:val="00555E50"/>
    <w:rsid w:val="0056075A"/>
    <w:rsid w:val="00572AF9"/>
    <w:rsid w:val="005850DF"/>
    <w:rsid w:val="005B204E"/>
    <w:rsid w:val="005B7E6B"/>
    <w:rsid w:val="005C1091"/>
    <w:rsid w:val="005D1427"/>
    <w:rsid w:val="005E2A66"/>
    <w:rsid w:val="00600EDF"/>
    <w:rsid w:val="006044BC"/>
    <w:rsid w:val="006464E0"/>
    <w:rsid w:val="006522B5"/>
    <w:rsid w:val="0065256B"/>
    <w:rsid w:val="00660A22"/>
    <w:rsid w:val="00663A27"/>
    <w:rsid w:val="00671288"/>
    <w:rsid w:val="00671743"/>
    <w:rsid w:val="00695D08"/>
    <w:rsid w:val="006B09EB"/>
    <w:rsid w:val="006C21F3"/>
    <w:rsid w:val="006D2117"/>
    <w:rsid w:val="006E418C"/>
    <w:rsid w:val="006E6FE5"/>
    <w:rsid w:val="00702583"/>
    <w:rsid w:val="00702FD4"/>
    <w:rsid w:val="00715A43"/>
    <w:rsid w:val="00723368"/>
    <w:rsid w:val="00724F75"/>
    <w:rsid w:val="0072548D"/>
    <w:rsid w:val="00726453"/>
    <w:rsid w:val="00732743"/>
    <w:rsid w:val="00743F80"/>
    <w:rsid w:val="00744E88"/>
    <w:rsid w:val="00754DCD"/>
    <w:rsid w:val="00767A0D"/>
    <w:rsid w:val="00772A24"/>
    <w:rsid w:val="00792F97"/>
    <w:rsid w:val="00796F84"/>
    <w:rsid w:val="007A5473"/>
    <w:rsid w:val="007A6527"/>
    <w:rsid w:val="007B335A"/>
    <w:rsid w:val="007D6FF5"/>
    <w:rsid w:val="007E085E"/>
    <w:rsid w:val="007E34FD"/>
    <w:rsid w:val="008032B8"/>
    <w:rsid w:val="00804321"/>
    <w:rsid w:val="0081536D"/>
    <w:rsid w:val="008502EE"/>
    <w:rsid w:val="00852A5F"/>
    <w:rsid w:val="00853267"/>
    <w:rsid w:val="008560C4"/>
    <w:rsid w:val="00857663"/>
    <w:rsid w:val="0086115F"/>
    <w:rsid w:val="008707AF"/>
    <w:rsid w:val="00872D7B"/>
    <w:rsid w:val="00885A99"/>
    <w:rsid w:val="00886B68"/>
    <w:rsid w:val="008A020D"/>
    <w:rsid w:val="008A6A29"/>
    <w:rsid w:val="008A7D8A"/>
    <w:rsid w:val="008C1D6C"/>
    <w:rsid w:val="008C23ED"/>
    <w:rsid w:val="008C2843"/>
    <w:rsid w:val="008C37A7"/>
    <w:rsid w:val="008C658D"/>
    <w:rsid w:val="008C6E80"/>
    <w:rsid w:val="008D0F71"/>
    <w:rsid w:val="008D34E2"/>
    <w:rsid w:val="008E3A4D"/>
    <w:rsid w:val="008E4E74"/>
    <w:rsid w:val="008E6906"/>
    <w:rsid w:val="008E7603"/>
    <w:rsid w:val="008F7C9C"/>
    <w:rsid w:val="00900BC5"/>
    <w:rsid w:val="00901F2E"/>
    <w:rsid w:val="009077D4"/>
    <w:rsid w:val="00915BEC"/>
    <w:rsid w:val="00930EC5"/>
    <w:rsid w:val="0093461A"/>
    <w:rsid w:val="00942CB3"/>
    <w:rsid w:val="00946477"/>
    <w:rsid w:val="0095232B"/>
    <w:rsid w:val="00960549"/>
    <w:rsid w:val="009713E8"/>
    <w:rsid w:val="009847F4"/>
    <w:rsid w:val="009A2CD7"/>
    <w:rsid w:val="009B7DC4"/>
    <w:rsid w:val="009C0531"/>
    <w:rsid w:val="009C6AB1"/>
    <w:rsid w:val="009D4E74"/>
    <w:rsid w:val="009E6779"/>
    <w:rsid w:val="009F1D06"/>
    <w:rsid w:val="00A03230"/>
    <w:rsid w:val="00A1220B"/>
    <w:rsid w:val="00A12E24"/>
    <w:rsid w:val="00A17F68"/>
    <w:rsid w:val="00A20DEB"/>
    <w:rsid w:val="00A21DE3"/>
    <w:rsid w:val="00A23947"/>
    <w:rsid w:val="00A30F86"/>
    <w:rsid w:val="00A34D81"/>
    <w:rsid w:val="00A6351D"/>
    <w:rsid w:val="00A74FB6"/>
    <w:rsid w:val="00A94F14"/>
    <w:rsid w:val="00A97F98"/>
    <w:rsid w:val="00AA3F77"/>
    <w:rsid w:val="00AB23E1"/>
    <w:rsid w:val="00AB6A71"/>
    <w:rsid w:val="00AC1B49"/>
    <w:rsid w:val="00AC7734"/>
    <w:rsid w:val="00AD0524"/>
    <w:rsid w:val="00AD175E"/>
    <w:rsid w:val="00AD4C56"/>
    <w:rsid w:val="00AD7B29"/>
    <w:rsid w:val="00AE4827"/>
    <w:rsid w:val="00AF5793"/>
    <w:rsid w:val="00B05354"/>
    <w:rsid w:val="00B11D4D"/>
    <w:rsid w:val="00B15683"/>
    <w:rsid w:val="00B539B9"/>
    <w:rsid w:val="00B57735"/>
    <w:rsid w:val="00B72CA3"/>
    <w:rsid w:val="00B81AD1"/>
    <w:rsid w:val="00B825C9"/>
    <w:rsid w:val="00B844A3"/>
    <w:rsid w:val="00BA33D0"/>
    <w:rsid w:val="00BA6C6D"/>
    <w:rsid w:val="00BB07B7"/>
    <w:rsid w:val="00BB724D"/>
    <w:rsid w:val="00BC05C0"/>
    <w:rsid w:val="00BC56A3"/>
    <w:rsid w:val="00BC5B09"/>
    <w:rsid w:val="00BC71FC"/>
    <w:rsid w:val="00BD784D"/>
    <w:rsid w:val="00BE2F9A"/>
    <w:rsid w:val="00BE50EC"/>
    <w:rsid w:val="00BF4AEE"/>
    <w:rsid w:val="00C104D0"/>
    <w:rsid w:val="00C108C4"/>
    <w:rsid w:val="00C21F56"/>
    <w:rsid w:val="00C236EB"/>
    <w:rsid w:val="00C649BB"/>
    <w:rsid w:val="00C72086"/>
    <w:rsid w:val="00C829BB"/>
    <w:rsid w:val="00C84201"/>
    <w:rsid w:val="00CB0D53"/>
    <w:rsid w:val="00CB2198"/>
    <w:rsid w:val="00CB5631"/>
    <w:rsid w:val="00CD5ED9"/>
    <w:rsid w:val="00CE2C6D"/>
    <w:rsid w:val="00CE5D04"/>
    <w:rsid w:val="00CF1776"/>
    <w:rsid w:val="00CF29C9"/>
    <w:rsid w:val="00D40094"/>
    <w:rsid w:val="00D45E86"/>
    <w:rsid w:val="00D80425"/>
    <w:rsid w:val="00D85628"/>
    <w:rsid w:val="00D90311"/>
    <w:rsid w:val="00D94D2E"/>
    <w:rsid w:val="00D966DF"/>
    <w:rsid w:val="00DA76C7"/>
    <w:rsid w:val="00DC1A8F"/>
    <w:rsid w:val="00DC3F99"/>
    <w:rsid w:val="00DD6695"/>
    <w:rsid w:val="00DF5CEB"/>
    <w:rsid w:val="00E7617B"/>
    <w:rsid w:val="00E8510D"/>
    <w:rsid w:val="00E90624"/>
    <w:rsid w:val="00E95E32"/>
    <w:rsid w:val="00EA4EDD"/>
    <w:rsid w:val="00EB5140"/>
    <w:rsid w:val="00EB655A"/>
    <w:rsid w:val="00EC32B5"/>
    <w:rsid w:val="00EC6580"/>
    <w:rsid w:val="00EC7FC0"/>
    <w:rsid w:val="00EE2ED6"/>
    <w:rsid w:val="00EE4374"/>
    <w:rsid w:val="00EE5B36"/>
    <w:rsid w:val="00F077F8"/>
    <w:rsid w:val="00F12253"/>
    <w:rsid w:val="00F26BB8"/>
    <w:rsid w:val="00F30B02"/>
    <w:rsid w:val="00F3650E"/>
    <w:rsid w:val="00F539CB"/>
    <w:rsid w:val="00F73B7B"/>
    <w:rsid w:val="00F847E6"/>
    <w:rsid w:val="00FA2A7F"/>
    <w:rsid w:val="00FA323B"/>
    <w:rsid w:val="00FA7BEB"/>
    <w:rsid w:val="00FB3804"/>
    <w:rsid w:val="00FB7068"/>
    <w:rsid w:val="00FC51A2"/>
    <w:rsid w:val="00FD4CE5"/>
    <w:rsid w:val="00FD5E8E"/>
    <w:rsid w:val="00FE2D2B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EAE2B"/>
  <w15:docId w15:val="{5E66142F-9B2E-4EEA-AF22-4B032ED4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5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AB"/>
  </w:style>
  <w:style w:type="paragraph" w:styleId="Footer">
    <w:name w:val="footer"/>
    <w:basedOn w:val="Normal"/>
    <w:link w:val="FooterChar"/>
    <w:unhideWhenUsed/>
    <w:rsid w:val="00396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5AB"/>
  </w:style>
  <w:style w:type="paragraph" w:styleId="Subtitle">
    <w:name w:val="Subtitle"/>
    <w:basedOn w:val="Normal"/>
    <w:next w:val="Normal"/>
    <w:link w:val="SubtitleChar"/>
    <w:uiPriority w:val="11"/>
    <w:qFormat/>
    <w:rsid w:val="003965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5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96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5AB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3965AB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F30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0B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5A3D"/>
    <w:pPr>
      <w:ind w:left="720"/>
      <w:contextualSpacing/>
    </w:pPr>
  </w:style>
  <w:style w:type="paragraph" w:styleId="NoSpacing">
    <w:name w:val="No Spacing"/>
    <w:uiPriority w:val="1"/>
    <w:qFormat/>
    <w:rsid w:val="002C3582"/>
    <w:pPr>
      <w:spacing w:after="0" w:line="240" w:lineRule="auto"/>
    </w:pPr>
  </w:style>
  <w:style w:type="table" w:styleId="TableGrid">
    <w:name w:val="Table Grid"/>
    <w:basedOn w:val="TableNormal"/>
    <w:uiPriority w:val="39"/>
    <w:rsid w:val="003F6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5E3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cur32x\Documents\dropbox\1-fall2016\cnts%202220-2222-oss\Assign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AssignmentTemplate.dotx</Template>
  <TotalTime>9</TotalTime>
  <Pages>5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 7 RH Linux: File System Access</vt:lpstr>
    </vt:vector>
  </TitlesOfParts>
  <Company>Dunwoody College of Technology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7 RH Linux: File System Access</dc:title>
  <dc:creator>Gabrielson, Curtis</dc:creator>
  <cp:lastModifiedBy>Anderson, Jason Christopher</cp:lastModifiedBy>
  <cp:revision>2</cp:revision>
  <cp:lastPrinted>2019-07-17T15:30:00Z</cp:lastPrinted>
  <dcterms:created xsi:type="dcterms:W3CDTF">2023-02-09T14:20:00Z</dcterms:created>
  <dcterms:modified xsi:type="dcterms:W3CDTF">2023-02-09T14:20:00Z</dcterms:modified>
</cp:coreProperties>
</file>