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6297" w14:textId="3983585D" w:rsidR="005B204E" w:rsidRPr="002414CF" w:rsidRDefault="005B204E" w:rsidP="002414CF">
      <w:pPr>
        <w:pStyle w:val="NoSpacing"/>
        <w:rPr>
          <w:b/>
          <w:bCs/>
        </w:rPr>
      </w:pPr>
      <w:r w:rsidRPr="002414CF">
        <w:rPr>
          <w:b/>
          <w:bCs/>
        </w:rPr>
        <w:t>Requirements for completion:</w:t>
      </w:r>
    </w:p>
    <w:p w14:paraId="4E5D0050" w14:textId="56521799" w:rsidR="005B204E" w:rsidRDefault="005954DD" w:rsidP="002414CF">
      <w:pPr>
        <w:pStyle w:val="NoSpacing"/>
        <w:numPr>
          <w:ilvl w:val="0"/>
          <w:numId w:val="35"/>
        </w:numPr>
        <w:rPr>
          <w:bCs/>
        </w:rPr>
      </w:pPr>
      <w:r>
        <w:rPr>
          <w:bCs/>
        </w:rPr>
        <w:t>You’ll</w:t>
      </w:r>
      <w:r w:rsidR="005B204E">
        <w:rPr>
          <w:bCs/>
        </w:rPr>
        <w:t xml:space="preserve"> be asked for answers </w:t>
      </w:r>
      <w:r>
        <w:rPr>
          <w:bCs/>
        </w:rPr>
        <w:t>and/</w:t>
      </w:r>
      <w:r w:rsidR="005B204E">
        <w:rPr>
          <w:bCs/>
        </w:rPr>
        <w:t>or screenshots.</w:t>
      </w:r>
    </w:p>
    <w:p w14:paraId="25248633" w14:textId="3047D461" w:rsidR="005B204E" w:rsidRDefault="005B204E" w:rsidP="002414CF">
      <w:pPr>
        <w:pStyle w:val="NoSpacing"/>
        <w:numPr>
          <w:ilvl w:val="0"/>
          <w:numId w:val="35"/>
        </w:numPr>
        <w:rPr>
          <w:bCs/>
        </w:rPr>
      </w:pPr>
      <w:r>
        <w:rPr>
          <w:bCs/>
        </w:rPr>
        <w:t>The word document will be uploaded to Canvas.</w:t>
      </w:r>
    </w:p>
    <w:p w14:paraId="4EAB4A28" w14:textId="77777777" w:rsidR="00731E6C" w:rsidRPr="005B204E" w:rsidRDefault="00731E6C" w:rsidP="00731E6C">
      <w:pPr>
        <w:pStyle w:val="NoSpacing"/>
        <w:ind w:left="720"/>
        <w:rPr>
          <w:bCs/>
        </w:rPr>
      </w:pPr>
    </w:p>
    <w:p w14:paraId="7BFFD5E3" w14:textId="50556F27" w:rsidR="008D34E2" w:rsidRPr="00731E6C" w:rsidRDefault="0029162B" w:rsidP="00F74A70">
      <w:pPr>
        <w:tabs>
          <w:tab w:val="left" w:pos="720"/>
          <w:tab w:val="left" w:pos="1440"/>
          <w:tab w:val="left" w:pos="2160"/>
          <w:tab w:val="left" w:pos="2880"/>
          <w:tab w:val="left" w:pos="7725"/>
        </w:tabs>
        <w:rPr>
          <w:b/>
        </w:rPr>
      </w:pPr>
      <w:r>
        <w:rPr>
          <w:b/>
        </w:rPr>
        <w:t>Begin this lab</w:t>
      </w:r>
      <w:r w:rsidR="00AF5793">
        <w:rPr>
          <w:b/>
        </w:rPr>
        <w:tab/>
      </w:r>
      <w:r w:rsidR="00AF5793">
        <w:rPr>
          <w:b/>
        </w:rPr>
        <w:tab/>
      </w:r>
      <w:r w:rsidR="00AF5793">
        <w:rPr>
          <w:b/>
        </w:rPr>
        <w:tab/>
      </w:r>
      <w:r w:rsidR="00F74A70">
        <w:rPr>
          <w:b/>
        </w:rPr>
        <w:tab/>
      </w:r>
    </w:p>
    <w:p w14:paraId="0D0757B2" w14:textId="4744C56C" w:rsidR="00F00825" w:rsidRDefault="00F00825" w:rsidP="0003187A">
      <w:pPr>
        <w:pStyle w:val="NoSpacing"/>
        <w:numPr>
          <w:ilvl w:val="0"/>
          <w:numId w:val="33"/>
        </w:numPr>
      </w:pPr>
      <w:r>
        <w:t>Click the Lab Environment tab</w:t>
      </w:r>
    </w:p>
    <w:p w14:paraId="3456949B" w14:textId="5C37CB89" w:rsidR="00F00825" w:rsidRDefault="00F00825" w:rsidP="00F00825">
      <w:pPr>
        <w:pStyle w:val="NoSpacing"/>
      </w:pPr>
      <w:r>
        <w:rPr>
          <w:noProof/>
        </w:rPr>
        <w:drawing>
          <wp:inline distT="0" distB="0" distL="0" distR="0" wp14:anchorId="638837FC" wp14:editId="4575765C">
            <wp:extent cx="4541520" cy="620254"/>
            <wp:effectExtent l="0" t="0" r="0" b="889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703" cy="6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9CEC" w14:textId="464A88E7" w:rsidR="00F00825" w:rsidRDefault="00F00825" w:rsidP="00F00825">
      <w:pPr>
        <w:pStyle w:val="NoSpacing"/>
        <w:ind w:left="720"/>
      </w:pPr>
    </w:p>
    <w:p w14:paraId="0CE6784A" w14:textId="452C78EA" w:rsidR="00F00825" w:rsidRDefault="00F00825" w:rsidP="0003187A">
      <w:pPr>
        <w:pStyle w:val="NoSpacing"/>
        <w:numPr>
          <w:ilvl w:val="0"/>
          <w:numId w:val="33"/>
        </w:numPr>
      </w:pPr>
      <w:r>
        <w:t xml:space="preserve">Click ‘Watch tutorial’ and learn about this environment a little more  </w:t>
      </w:r>
    </w:p>
    <w:p w14:paraId="28C3E187" w14:textId="52BA2CB5" w:rsidR="00F00825" w:rsidRDefault="00DA2C5D" w:rsidP="00DA2C5D">
      <w:pPr>
        <w:pStyle w:val="NoSpacing"/>
      </w:pPr>
      <w:r>
        <w:rPr>
          <w:noProof/>
        </w:rPr>
        <w:drawing>
          <wp:inline distT="0" distB="0" distL="0" distR="0" wp14:anchorId="4B51F54B" wp14:editId="14E2543D">
            <wp:extent cx="5234940" cy="794935"/>
            <wp:effectExtent l="0" t="0" r="3810" b="571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2214" cy="8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14E" w14:textId="49C6533E" w:rsidR="00F00825" w:rsidRDefault="00F00825" w:rsidP="00DA2C5D">
      <w:pPr>
        <w:pStyle w:val="NoSpacing"/>
        <w:ind w:left="720"/>
      </w:pPr>
    </w:p>
    <w:p w14:paraId="4CD366AF" w14:textId="29BCC8AD" w:rsidR="00F00825" w:rsidRDefault="00E27DF6" w:rsidP="0003187A">
      <w:pPr>
        <w:pStyle w:val="NoSpacing"/>
        <w:numPr>
          <w:ilvl w:val="0"/>
          <w:numId w:val="33"/>
        </w:numPr>
      </w:pPr>
      <w:r>
        <w:t>(If necessary) Click Create to Create the VMs</w:t>
      </w:r>
    </w:p>
    <w:p w14:paraId="1790BDDD" w14:textId="4B710091" w:rsidR="00F00825" w:rsidRDefault="00E27DF6" w:rsidP="0003187A">
      <w:pPr>
        <w:pStyle w:val="NoSpacing"/>
        <w:numPr>
          <w:ilvl w:val="0"/>
          <w:numId w:val="33"/>
        </w:numPr>
      </w:pPr>
      <w:r>
        <w:t>Notice that you have access to 6 VMs in the cloud</w:t>
      </w:r>
    </w:p>
    <w:p w14:paraId="492F8D8C" w14:textId="502C2FD1" w:rsidR="00854F60" w:rsidRDefault="00854F60" w:rsidP="0003187A">
      <w:pPr>
        <w:pStyle w:val="NoSpacing"/>
        <w:numPr>
          <w:ilvl w:val="0"/>
          <w:numId w:val="33"/>
        </w:numPr>
      </w:pPr>
      <w:r>
        <w:t>Keep an eye on this time.  Increment it if necessary.</w:t>
      </w:r>
    </w:p>
    <w:p w14:paraId="4A334A4E" w14:textId="59E51248" w:rsidR="00854F60" w:rsidRDefault="00854F60" w:rsidP="00854F60">
      <w:pPr>
        <w:pStyle w:val="NoSpacing"/>
      </w:pPr>
      <w:r>
        <w:rPr>
          <w:noProof/>
        </w:rPr>
        <w:drawing>
          <wp:inline distT="0" distB="0" distL="0" distR="0" wp14:anchorId="62D9E167" wp14:editId="1E429234">
            <wp:extent cx="4922520" cy="48818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132" cy="5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ACF" w14:textId="77777777" w:rsidR="00854F60" w:rsidRDefault="00854F60" w:rsidP="00854F60">
      <w:pPr>
        <w:pStyle w:val="NoSpacing"/>
      </w:pPr>
    </w:p>
    <w:p w14:paraId="13D38B57" w14:textId="431EB0B8" w:rsidR="00DF1213" w:rsidRDefault="00DF1213" w:rsidP="0003187A">
      <w:pPr>
        <w:pStyle w:val="NoSpacing"/>
        <w:numPr>
          <w:ilvl w:val="0"/>
          <w:numId w:val="33"/>
        </w:numPr>
      </w:pPr>
      <w:r>
        <w:t xml:space="preserve">Click the </w:t>
      </w:r>
      <w:r w:rsidRPr="00FA7979">
        <w:rPr>
          <w:u w:val="single"/>
        </w:rPr>
        <w:t>Start</w:t>
      </w:r>
      <w:r>
        <w:t xml:space="preserve"> button to start this lab (so that the status of the VMs will = </w:t>
      </w:r>
      <w:r w:rsidRPr="00FA7979">
        <w:rPr>
          <w:u w:val="single"/>
        </w:rPr>
        <w:t>active</w:t>
      </w:r>
      <w:r>
        <w:t>)</w:t>
      </w:r>
    </w:p>
    <w:p w14:paraId="526BD5BA" w14:textId="22BBA5C7" w:rsidR="00886B68" w:rsidRDefault="0043067C" w:rsidP="0003187A">
      <w:pPr>
        <w:pStyle w:val="NoSpacing"/>
        <w:numPr>
          <w:ilvl w:val="0"/>
          <w:numId w:val="33"/>
        </w:numPr>
      </w:pPr>
      <w:r>
        <w:t>Click Open Console next to the VM named Workstation</w:t>
      </w:r>
    </w:p>
    <w:p w14:paraId="1E823023" w14:textId="0E5F5F4B" w:rsidR="0043067C" w:rsidRDefault="00DF1213" w:rsidP="0043067C">
      <w:pPr>
        <w:pStyle w:val="NoSpacing"/>
      </w:pPr>
      <w:r>
        <w:rPr>
          <w:noProof/>
        </w:rPr>
        <w:drawing>
          <wp:inline distT="0" distB="0" distL="0" distR="0" wp14:anchorId="7BD77332" wp14:editId="4695B80A">
            <wp:extent cx="6858000" cy="335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A1E0" w14:textId="0BE4E375" w:rsidR="0043067C" w:rsidRDefault="0043067C" w:rsidP="0043067C">
      <w:pPr>
        <w:pStyle w:val="NoSpacing"/>
      </w:pPr>
    </w:p>
    <w:p w14:paraId="66F6C88F" w14:textId="2478F39D" w:rsidR="00FA7979" w:rsidRDefault="00FA7979" w:rsidP="0043067C">
      <w:pPr>
        <w:pStyle w:val="NoSpacing"/>
      </w:pPr>
    </w:p>
    <w:p w14:paraId="4F268375" w14:textId="138E0CE7" w:rsidR="00FA7979" w:rsidRDefault="00FA7979" w:rsidP="0043067C">
      <w:pPr>
        <w:pStyle w:val="NoSpacing"/>
      </w:pPr>
    </w:p>
    <w:p w14:paraId="4B91B4E3" w14:textId="77777777" w:rsidR="00FA7979" w:rsidRDefault="00FA7979" w:rsidP="0043067C">
      <w:pPr>
        <w:pStyle w:val="NoSpacing"/>
      </w:pPr>
    </w:p>
    <w:p w14:paraId="3B43EDE6" w14:textId="0E34126F" w:rsidR="0043067C" w:rsidRDefault="00FA7979" w:rsidP="0003187A">
      <w:pPr>
        <w:pStyle w:val="NoSpacing"/>
        <w:numPr>
          <w:ilvl w:val="0"/>
          <w:numId w:val="33"/>
        </w:numPr>
      </w:pPr>
      <w:r>
        <w:t>Click on ‘Student User’</w:t>
      </w:r>
    </w:p>
    <w:p w14:paraId="7EB3E69D" w14:textId="275EEC1C" w:rsidR="00FA7979" w:rsidRDefault="00FA7979" w:rsidP="00FA7979">
      <w:pPr>
        <w:pStyle w:val="NoSpacing"/>
      </w:pPr>
      <w:r>
        <w:rPr>
          <w:noProof/>
        </w:rPr>
        <w:drawing>
          <wp:inline distT="0" distB="0" distL="0" distR="0" wp14:anchorId="7F94B008" wp14:editId="61155EDB">
            <wp:extent cx="4061460" cy="701354"/>
            <wp:effectExtent l="0" t="0" r="0" b="381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471" cy="7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F3E" w14:textId="0F8ADADA" w:rsidR="00FA7979" w:rsidRDefault="00FA7979" w:rsidP="00FA7979">
      <w:pPr>
        <w:pStyle w:val="NoSpacing"/>
        <w:ind w:left="720"/>
      </w:pPr>
    </w:p>
    <w:p w14:paraId="5CFAA20E" w14:textId="13B04863" w:rsidR="00FA7979" w:rsidRDefault="000F1998" w:rsidP="00FA7979">
      <w:pPr>
        <w:pStyle w:val="NoSpacing"/>
        <w:numPr>
          <w:ilvl w:val="0"/>
          <w:numId w:val="33"/>
        </w:numPr>
      </w:pPr>
      <w:r>
        <w:t xml:space="preserve">Enter the password of    </w:t>
      </w:r>
      <w:r w:rsidRPr="000F1998">
        <w:rPr>
          <w:b/>
          <w:bCs/>
        </w:rPr>
        <w:t>student</w:t>
      </w:r>
      <w:r>
        <w:t xml:space="preserve">  </w:t>
      </w:r>
      <w:proofErr w:type="gramStart"/>
      <w:r>
        <w:t xml:space="preserve">   (</w:t>
      </w:r>
      <w:proofErr w:type="gramEnd"/>
      <w:r>
        <w:t>all lower case)</w:t>
      </w:r>
    </w:p>
    <w:p w14:paraId="6CD5C6A5" w14:textId="2E018F7B" w:rsidR="000F1998" w:rsidRDefault="000F1998" w:rsidP="000F1998">
      <w:pPr>
        <w:pStyle w:val="NoSpacing"/>
        <w:ind w:left="720"/>
      </w:pPr>
    </w:p>
    <w:p w14:paraId="1A7C8410" w14:textId="7B00C79F" w:rsidR="000F1998" w:rsidRDefault="000F1998" w:rsidP="00FA7979">
      <w:pPr>
        <w:pStyle w:val="NoSpacing"/>
        <w:numPr>
          <w:ilvl w:val="0"/>
          <w:numId w:val="33"/>
        </w:numPr>
      </w:pPr>
      <w:r>
        <w:t>Click on this toggle button to hide that annoying dot that will follow your cursor</w:t>
      </w:r>
    </w:p>
    <w:p w14:paraId="0BEAB83F" w14:textId="63640227" w:rsidR="000F1998" w:rsidRDefault="000F1998" w:rsidP="000F1998">
      <w:r>
        <w:rPr>
          <w:noProof/>
        </w:rPr>
        <w:drawing>
          <wp:inline distT="0" distB="0" distL="0" distR="0" wp14:anchorId="0EB36F28" wp14:editId="5A724CFC">
            <wp:extent cx="6858000" cy="690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0E41" w14:textId="1CBBFC99" w:rsidR="000F1998" w:rsidRDefault="000F1998" w:rsidP="00FA7979">
      <w:pPr>
        <w:pStyle w:val="NoSpacing"/>
        <w:numPr>
          <w:ilvl w:val="0"/>
          <w:numId w:val="33"/>
        </w:numPr>
      </w:pPr>
      <w:r>
        <w:t>Click – to open the terminal</w:t>
      </w:r>
    </w:p>
    <w:p w14:paraId="72D63EE3" w14:textId="7E5666BD" w:rsidR="000F1998" w:rsidRDefault="000F1998" w:rsidP="000F1998">
      <w:pPr>
        <w:pStyle w:val="NoSpacing"/>
      </w:pPr>
      <w:r>
        <w:rPr>
          <w:noProof/>
        </w:rPr>
        <w:lastRenderedPageBreak/>
        <w:drawing>
          <wp:inline distT="0" distB="0" distL="0" distR="0" wp14:anchorId="53B05626" wp14:editId="74475D0C">
            <wp:extent cx="6858000" cy="728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D6D" w14:textId="70C99B2E" w:rsidR="000F1998" w:rsidRDefault="000F1998" w:rsidP="000F1998">
      <w:pPr>
        <w:pStyle w:val="NoSpacing"/>
      </w:pPr>
    </w:p>
    <w:p w14:paraId="0F83168F" w14:textId="05A083B7" w:rsidR="00FA7979" w:rsidRDefault="000F1998" w:rsidP="000F1998">
      <w:pPr>
        <w:pStyle w:val="NoSpacing"/>
        <w:numPr>
          <w:ilvl w:val="0"/>
          <w:numId w:val="33"/>
        </w:numPr>
      </w:pPr>
      <w:r>
        <w:t xml:space="preserve">Remember:  Your </w:t>
      </w:r>
      <w:r w:rsidRPr="000F1998">
        <w:rPr>
          <w:u w:val="single"/>
        </w:rPr>
        <w:t>username</w:t>
      </w:r>
      <w:r>
        <w:t xml:space="preserve"> is </w:t>
      </w:r>
      <w:r w:rsidRPr="000F1998">
        <w:rPr>
          <w:b/>
          <w:bCs/>
        </w:rPr>
        <w:t>student</w:t>
      </w:r>
      <w:r>
        <w:t xml:space="preserve"> </w:t>
      </w:r>
      <w:proofErr w:type="gramStart"/>
      <w:r>
        <w:t xml:space="preserve">   (</w:t>
      </w:r>
      <w:proofErr w:type="gramEnd"/>
      <w:r>
        <w:t xml:space="preserve">whose password happens to also be </w:t>
      </w:r>
      <w:r w:rsidRPr="000F1998">
        <w:rPr>
          <w:b/>
          <w:bCs/>
        </w:rPr>
        <w:t>student</w:t>
      </w:r>
      <w:r>
        <w:t>)</w:t>
      </w:r>
    </w:p>
    <w:p w14:paraId="665CCCBA" w14:textId="77777777" w:rsidR="00FA7979" w:rsidRDefault="00FA7979" w:rsidP="00FA7979">
      <w:pPr>
        <w:pStyle w:val="NoSpacing"/>
        <w:ind w:left="720"/>
      </w:pPr>
    </w:p>
    <w:p w14:paraId="18C86D6E" w14:textId="2FD5406F" w:rsidR="00886B68" w:rsidRDefault="00886B68" w:rsidP="0003187A">
      <w:pPr>
        <w:pStyle w:val="NoSpacing"/>
        <w:numPr>
          <w:ilvl w:val="0"/>
          <w:numId w:val="33"/>
        </w:numPr>
      </w:pPr>
      <w:r>
        <w:t xml:space="preserve">Run </w:t>
      </w:r>
      <w:proofErr w:type="spellStart"/>
      <w:r w:rsidRPr="00886B68">
        <w:rPr>
          <w:b/>
          <w:bCs/>
        </w:rPr>
        <w:t>pwd</w:t>
      </w:r>
      <w:proofErr w:type="spellEnd"/>
      <w:r>
        <w:t xml:space="preserve"> to verify that your working directory is /home/</w:t>
      </w:r>
      <w:r w:rsidR="00731E6C">
        <w:t xml:space="preserve">’your user </w:t>
      </w:r>
      <w:proofErr w:type="gramStart"/>
      <w:r w:rsidR="00731E6C">
        <w:t>name’</w:t>
      </w:r>
      <w:proofErr w:type="gramEnd"/>
    </w:p>
    <w:p w14:paraId="213217CC" w14:textId="1233C631" w:rsidR="00731E6C" w:rsidRDefault="00731E6C" w:rsidP="0003187A">
      <w:pPr>
        <w:pStyle w:val="NoSpacing"/>
        <w:numPr>
          <w:ilvl w:val="0"/>
          <w:numId w:val="33"/>
        </w:numPr>
      </w:pPr>
      <w:r>
        <w:t xml:space="preserve">Create a directory named Desktop by running the command </w:t>
      </w:r>
      <w:proofErr w:type="spellStart"/>
      <w:r w:rsidRPr="00731E6C">
        <w:rPr>
          <w:b/>
          <w:bCs/>
        </w:rPr>
        <w:t>mkdir</w:t>
      </w:r>
      <w:proofErr w:type="spellEnd"/>
      <w:r w:rsidRPr="00731E6C">
        <w:rPr>
          <w:b/>
          <w:bCs/>
        </w:rPr>
        <w:t xml:space="preserve"> Desktop</w:t>
      </w:r>
    </w:p>
    <w:p w14:paraId="554F2C23" w14:textId="267F5C6A" w:rsidR="00886B68" w:rsidRDefault="00886B68" w:rsidP="0003187A">
      <w:pPr>
        <w:pStyle w:val="NoSpacing"/>
        <w:numPr>
          <w:ilvl w:val="0"/>
          <w:numId w:val="33"/>
        </w:numPr>
      </w:pPr>
      <w:r>
        <w:t xml:space="preserve">Change to the desktop directory with </w:t>
      </w:r>
      <w:r w:rsidRPr="00886B68">
        <w:rPr>
          <w:b/>
          <w:bCs/>
        </w:rPr>
        <w:t>cd Desktop</w:t>
      </w:r>
    </w:p>
    <w:p w14:paraId="7F0902EA" w14:textId="5574019C" w:rsidR="00886B68" w:rsidRDefault="00886B68" w:rsidP="0003187A">
      <w:pPr>
        <w:pStyle w:val="NoSpacing"/>
        <w:numPr>
          <w:ilvl w:val="0"/>
          <w:numId w:val="33"/>
        </w:numPr>
      </w:pPr>
      <w:r>
        <w:t xml:space="preserve">Run </w:t>
      </w:r>
      <w:proofErr w:type="spellStart"/>
      <w:r w:rsidRPr="00886B68">
        <w:rPr>
          <w:b/>
          <w:bCs/>
        </w:rPr>
        <w:t>pwd</w:t>
      </w:r>
      <w:proofErr w:type="spellEnd"/>
      <w:r>
        <w:t xml:space="preserve"> to verify that your working directory is now the Desktop</w:t>
      </w:r>
    </w:p>
    <w:p w14:paraId="41A9CC6A" w14:textId="00AE7C88" w:rsidR="00886B68" w:rsidRDefault="00886B68" w:rsidP="0003187A">
      <w:pPr>
        <w:pStyle w:val="NoSpacing"/>
        <w:numPr>
          <w:ilvl w:val="0"/>
          <w:numId w:val="33"/>
        </w:numPr>
      </w:pPr>
      <w:r>
        <w:t xml:space="preserve">Create a file named file1 with the touch command with </w:t>
      </w:r>
      <w:r w:rsidRPr="00886B68">
        <w:rPr>
          <w:b/>
          <w:bCs/>
        </w:rPr>
        <w:t>touch file1</w:t>
      </w:r>
    </w:p>
    <w:p w14:paraId="67EDC9A9" w14:textId="10FDDF46" w:rsidR="0003187A" w:rsidRDefault="00886B68" w:rsidP="0003187A">
      <w:pPr>
        <w:pStyle w:val="NoSpacing"/>
        <w:numPr>
          <w:ilvl w:val="0"/>
          <w:numId w:val="33"/>
        </w:numPr>
      </w:pPr>
      <w:r>
        <w:t>Create a file named file</w:t>
      </w:r>
      <w:r w:rsidR="0003187A">
        <w:t xml:space="preserve">2 with the cat command as follows:     </w:t>
      </w:r>
    </w:p>
    <w:p w14:paraId="766B3121" w14:textId="70F3B7C7" w:rsidR="0003187A" w:rsidRPr="0003187A" w:rsidRDefault="0003187A" w:rsidP="0003187A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c</w:t>
      </w:r>
      <w:r w:rsidRPr="0003187A">
        <w:rPr>
          <w:b/>
          <w:bCs/>
        </w:rPr>
        <w:t>at &gt; file2</w:t>
      </w:r>
    </w:p>
    <w:p w14:paraId="27B4E6A9" w14:textId="2A2CB727" w:rsidR="0003187A" w:rsidRDefault="0003187A" w:rsidP="0003187A">
      <w:pPr>
        <w:pStyle w:val="NoSpacing"/>
        <w:numPr>
          <w:ilvl w:val="1"/>
          <w:numId w:val="33"/>
        </w:numPr>
      </w:pPr>
      <w:r>
        <w:t>Type some text, like     This is a file created with cat</w:t>
      </w:r>
    </w:p>
    <w:p w14:paraId="107B21FF" w14:textId="4E39CA35" w:rsidR="0003187A" w:rsidRDefault="0003187A" w:rsidP="0003187A">
      <w:pPr>
        <w:pStyle w:val="NoSpacing"/>
        <w:numPr>
          <w:ilvl w:val="1"/>
          <w:numId w:val="33"/>
        </w:numPr>
      </w:pPr>
      <w:proofErr w:type="spellStart"/>
      <w:r>
        <w:t>Ctrl+C</w:t>
      </w:r>
      <w:proofErr w:type="spellEnd"/>
      <w:r>
        <w:t xml:space="preserve"> to exit and save file</w:t>
      </w:r>
    </w:p>
    <w:p w14:paraId="1A0F30B1" w14:textId="34C77ACB" w:rsidR="0003187A" w:rsidRDefault="0003187A" w:rsidP="0003187A">
      <w:pPr>
        <w:pStyle w:val="NoSpacing"/>
        <w:numPr>
          <w:ilvl w:val="0"/>
          <w:numId w:val="33"/>
        </w:numPr>
      </w:pPr>
      <w:r>
        <w:t>Add information to file1 using the cat command as follows</w:t>
      </w:r>
    </w:p>
    <w:p w14:paraId="63BE9DCD" w14:textId="3B7FA4C8" w:rsidR="0003187A" w:rsidRPr="0003187A" w:rsidRDefault="0003187A" w:rsidP="0003187A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c</w:t>
      </w:r>
      <w:r w:rsidRPr="0003187A">
        <w:rPr>
          <w:b/>
          <w:bCs/>
        </w:rPr>
        <w:t>at &gt;&gt; file1</w:t>
      </w:r>
    </w:p>
    <w:p w14:paraId="42CC4D3E" w14:textId="500FF345" w:rsidR="0003187A" w:rsidRDefault="0003187A" w:rsidP="0003187A">
      <w:pPr>
        <w:pStyle w:val="NoSpacing"/>
        <w:numPr>
          <w:ilvl w:val="1"/>
          <w:numId w:val="33"/>
        </w:numPr>
      </w:pPr>
      <w:r>
        <w:t xml:space="preserve">Type     this is line one   </w:t>
      </w:r>
    </w:p>
    <w:p w14:paraId="0EF46F5E" w14:textId="2C016CEA" w:rsidR="0003187A" w:rsidRDefault="0003187A" w:rsidP="0003187A">
      <w:pPr>
        <w:pStyle w:val="NoSpacing"/>
        <w:numPr>
          <w:ilvl w:val="1"/>
          <w:numId w:val="33"/>
        </w:numPr>
      </w:pPr>
      <w:r>
        <w:t>Press Enter</w:t>
      </w:r>
    </w:p>
    <w:p w14:paraId="4DBC0CE2" w14:textId="7F847504" w:rsidR="0003187A" w:rsidRDefault="0003187A" w:rsidP="0003187A">
      <w:pPr>
        <w:pStyle w:val="NoSpacing"/>
        <w:numPr>
          <w:ilvl w:val="1"/>
          <w:numId w:val="33"/>
        </w:numPr>
      </w:pPr>
      <w:r>
        <w:t>Type    this is line two</w:t>
      </w:r>
    </w:p>
    <w:p w14:paraId="178A1231" w14:textId="79BE20D9" w:rsidR="0003187A" w:rsidRDefault="0003187A" w:rsidP="0003187A">
      <w:pPr>
        <w:pStyle w:val="NoSpacing"/>
        <w:numPr>
          <w:ilvl w:val="1"/>
          <w:numId w:val="33"/>
        </w:numPr>
      </w:pPr>
      <w:r>
        <w:t>Press Enter</w:t>
      </w:r>
    </w:p>
    <w:p w14:paraId="7A68BA49" w14:textId="452BB945" w:rsidR="0003187A" w:rsidRDefault="0003187A" w:rsidP="0003187A">
      <w:pPr>
        <w:pStyle w:val="NoSpacing"/>
        <w:numPr>
          <w:ilvl w:val="1"/>
          <w:numId w:val="33"/>
        </w:numPr>
      </w:pPr>
      <w:proofErr w:type="spellStart"/>
      <w:r>
        <w:t>Ctrl+C</w:t>
      </w:r>
      <w:proofErr w:type="spellEnd"/>
    </w:p>
    <w:p w14:paraId="396F5D24" w14:textId="57A6027D" w:rsidR="0003187A" w:rsidRDefault="0003187A" w:rsidP="0003187A">
      <w:pPr>
        <w:pStyle w:val="NoSpacing"/>
        <w:numPr>
          <w:ilvl w:val="0"/>
          <w:numId w:val="33"/>
        </w:numPr>
      </w:pPr>
      <w:r>
        <w:t>Append another line to file2 using the cat command as follows</w:t>
      </w:r>
    </w:p>
    <w:p w14:paraId="16BA56BF" w14:textId="234B71A4" w:rsidR="0003187A" w:rsidRPr="0003187A" w:rsidRDefault="0003187A" w:rsidP="0003187A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c</w:t>
      </w:r>
      <w:r w:rsidRPr="0003187A">
        <w:rPr>
          <w:b/>
          <w:bCs/>
        </w:rPr>
        <w:t>at &gt;&gt; file2</w:t>
      </w:r>
    </w:p>
    <w:p w14:paraId="68F2B028" w14:textId="4C0C4C01" w:rsidR="0003187A" w:rsidRDefault="0003187A" w:rsidP="0003187A">
      <w:pPr>
        <w:pStyle w:val="NoSpacing"/>
        <w:numPr>
          <w:ilvl w:val="1"/>
          <w:numId w:val="33"/>
        </w:numPr>
      </w:pPr>
      <w:r>
        <w:t>Type     this is the last line</w:t>
      </w:r>
    </w:p>
    <w:p w14:paraId="0ECCA738" w14:textId="6D37E3F3" w:rsidR="0003187A" w:rsidRDefault="0003187A" w:rsidP="0003187A">
      <w:pPr>
        <w:pStyle w:val="NoSpacing"/>
        <w:numPr>
          <w:ilvl w:val="1"/>
          <w:numId w:val="33"/>
        </w:numPr>
      </w:pPr>
      <w:proofErr w:type="spellStart"/>
      <w:r>
        <w:t>Ctrl+C</w:t>
      </w:r>
      <w:proofErr w:type="spellEnd"/>
    </w:p>
    <w:p w14:paraId="1430D425" w14:textId="2F3A2BE9" w:rsidR="0003187A" w:rsidRDefault="0003187A" w:rsidP="0003187A">
      <w:pPr>
        <w:pStyle w:val="NoSpacing"/>
        <w:numPr>
          <w:ilvl w:val="0"/>
          <w:numId w:val="33"/>
        </w:numPr>
      </w:pPr>
      <w:r>
        <w:t>View the contents of both files by running:</w:t>
      </w:r>
    </w:p>
    <w:p w14:paraId="65B343F0" w14:textId="1ED330C5" w:rsidR="0003187A" w:rsidRPr="0003187A" w:rsidRDefault="0003187A" w:rsidP="0003187A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c</w:t>
      </w:r>
      <w:r w:rsidRPr="0003187A">
        <w:rPr>
          <w:b/>
          <w:bCs/>
        </w:rPr>
        <w:t>at file1</w:t>
      </w:r>
    </w:p>
    <w:p w14:paraId="15641B19" w14:textId="2CD99422" w:rsidR="0003187A" w:rsidRPr="0003187A" w:rsidRDefault="0003187A" w:rsidP="0003187A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c</w:t>
      </w:r>
      <w:r w:rsidRPr="0003187A">
        <w:rPr>
          <w:b/>
          <w:bCs/>
        </w:rPr>
        <w:t>at file2</w:t>
      </w:r>
    </w:p>
    <w:p w14:paraId="2408895C" w14:textId="15B76BF8" w:rsidR="008D34E2" w:rsidRDefault="009A2CD7" w:rsidP="009A2CD7">
      <w:pPr>
        <w:pStyle w:val="NoSpacing"/>
        <w:numPr>
          <w:ilvl w:val="0"/>
          <w:numId w:val="33"/>
        </w:numPr>
      </w:pPr>
      <w:r>
        <w:t xml:space="preserve">Create several 0-byte files with the touch command as follows:  </w:t>
      </w:r>
    </w:p>
    <w:p w14:paraId="38B5CD94" w14:textId="7B9F47E4" w:rsidR="009A2CD7" w:rsidRPr="009A2CD7" w:rsidRDefault="009A2CD7" w:rsidP="009A2CD7">
      <w:pPr>
        <w:pStyle w:val="NoSpacing"/>
        <w:numPr>
          <w:ilvl w:val="1"/>
          <w:numId w:val="33"/>
        </w:numPr>
        <w:rPr>
          <w:b/>
          <w:bCs/>
        </w:rPr>
      </w:pPr>
      <w:r>
        <w:rPr>
          <w:b/>
          <w:bCs/>
        </w:rPr>
        <w:t>t</w:t>
      </w:r>
      <w:r w:rsidRPr="009A2CD7">
        <w:rPr>
          <w:b/>
          <w:bCs/>
        </w:rPr>
        <w:t>ouch “guest list” reports taxes expenses “error reports”</w:t>
      </w:r>
    </w:p>
    <w:p w14:paraId="152117B1" w14:textId="5FF31A09" w:rsidR="009A2CD7" w:rsidRDefault="009A2CD7" w:rsidP="009A2CD7">
      <w:pPr>
        <w:pStyle w:val="NoSpacing"/>
        <w:numPr>
          <w:ilvl w:val="0"/>
          <w:numId w:val="33"/>
        </w:numPr>
      </w:pPr>
      <w:r>
        <w:t xml:space="preserve">View the list of all files and folders by running </w:t>
      </w:r>
      <w:r w:rsidRPr="009A2CD7">
        <w:rPr>
          <w:b/>
          <w:bCs/>
        </w:rPr>
        <w:t>ls</w:t>
      </w:r>
    </w:p>
    <w:p w14:paraId="0C3ABA18" w14:textId="3B54B329" w:rsidR="009A2CD7" w:rsidRDefault="009A2CD7" w:rsidP="009A2CD7">
      <w:pPr>
        <w:pStyle w:val="NoSpacing"/>
        <w:numPr>
          <w:ilvl w:val="0"/>
          <w:numId w:val="33"/>
        </w:numPr>
      </w:pPr>
      <w:r>
        <w:t xml:space="preserve">View the long list by running </w:t>
      </w:r>
      <w:r w:rsidRPr="009A2CD7">
        <w:rPr>
          <w:b/>
          <w:bCs/>
        </w:rPr>
        <w:t>ls -l</w:t>
      </w:r>
    </w:p>
    <w:p w14:paraId="3B69ECC8" w14:textId="3DF8AAC1" w:rsidR="009A2CD7" w:rsidRDefault="009A2CD7" w:rsidP="009A2CD7">
      <w:pPr>
        <w:pStyle w:val="NoSpacing"/>
        <w:numPr>
          <w:ilvl w:val="0"/>
          <w:numId w:val="33"/>
        </w:numPr>
      </w:pPr>
      <w:r>
        <w:t xml:space="preserve">View the list of all files and folders, including hidden, with </w:t>
      </w:r>
      <w:r w:rsidRPr="009A2CD7">
        <w:rPr>
          <w:b/>
          <w:bCs/>
        </w:rPr>
        <w:t>ls -a</w:t>
      </w:r>
    </w:p>
    <w:p w14:paraId="07BB7F57" w14:textId="2F8E9A9B" w:rsidR="009A2CD7" w:rsidRDefault="009A2CD7" w:rsidP="009A2CD7">
      <w:pPr>
        <w:pStyle w:val="NoSpacing"/>
        <w:numPr>
          <w:ilvl w:val="0"/>
          <w:numId w:val="33"/>
        </w:numPr>
      </w:pPr>
      <w:r>
        <w:t xml:space="preserve">View all files that start with lower-cased f by running </w:t>
      </w:r>
      <w:r w:rsidRPr="009A2CD7">
        <w:rPr>
          <w:b/>
          <w:bCs/>
        </w:rPr>
        <w:t>ls f*</w:t>
      </w:r>
    </w:p>
    <w:p w14:paraId="0CCE052D" w14:textId="43A8C738" w:rsidR="009A2CD7" w:rsidRDefault="009A2CD7" w:rsidP="009A2CD7">
      <w:pPr>
        <w:pStyle w:val="NoSpacing"/>
        <w:numPr>
          <w:ilvl w:val="0"/>
          <w:numId w:val="33"/>
        </w:numPr>
      </w:pPr>
      <w:r>
        <w:t>View all files whose name is 5 characters and ends with an s by running:</w:t>
      </w:r>
    </w:p>
    <w:p w14:paraId="3CEF93C0" w14:textId="12EF8F18" w:rsidR="009A2CD7" w:rsidRPr="009A2CD7" w:rsidRDefault="009A2CD7" w:rsidP="009A2CD7">
      <w:pPr>
        <w:pStyle w:val="NoSpacing"/>
        <w:numPr>
          <w:ilvl w:val="1"/>
          <w:numId w:val="33"/>
        </w:numPr>
        <w:rPr>
          <w:b/>
          <w:bCs/>
        </w:rPr>
      </w:pPr>
      <w:r w:rsidRPr="009A2CD7">
        <w:rPr>
          <w:b/>
          <w:bCs/>
        </w:rPr>
        <w:t>ls ????s</w:t>
      </w:r>
    </w:p>
    <w:p w14:paraId="568EB675" w14:textId="1E94FDF3" w:rsidR="009A2CD7" w:rsidRDefault="00022665" w:rsidP="009A2CD7">
      <w:pPr>
        <w:pStyle w:val="NoSpacing"/>
        <w:numPr>
          <w:ilvl w:val="0"/>
          <w:numId w:val="33"/>
        </w:numPr>
      </w:pPr>
      <w:r>
        <w:t xml:space="preserve">Make a single directory as follows:  </w:t>
      </w:r>
      <w:proofErr w:type="spellStart"/>
      <w:r w:rsidRPr="00022665">
        <w:rPr>
          <w:b/>
          <w:bCs/>
        </w:rPr>
        <w:t>mkdir</w:t>
      </w:r>
      <w:proofErr w:type="spellEnd"/>
      <w:r w:rsidRPr="00022665">
        <w:rPr>
          <w:b/>
          <w:bCs/>
        </w:rPr>
        <w:t xml:space="preserve"> Lab1Dir</w:t>
      </w:r>
    </w:p>
    <w:p w14:paraId="54DF08C6" w14:textId="3015DEDA" w:rsidR="00022665" w:rsidRDefault="00C104D0" w:rsidP="009A2CD7">
      <w:pPr>
        <w:pStyle w:val="NoSpacing"/>
        <w:numPr>
          <w:ilvl w:val="0"/>
          <w:numId w:val="33"/>
        </w:numPr>
      </w:pPr>
      <w:r>
        <w:t xml:space="preserve">Verify with </w:t>
      </w:r>
      <w:r w:rsidRPr="00C104D0">
        <w:rPr>
          <w:b/>
          <w:bCs/>
        </w:rPr>
        <w:t>ls</w:t>
      </w:r>
    </w:p>
    <w:p w14:paraId="521311B5" w14:textId="6AFD6FD8" w:rsidR="00C104D0" w:rsidRDefault="00C104D0" w:rsidP="009A2CD7">
      <w:pPr>
        <w:pStyle w:val="NoSpacing"/>
        <w:numPr>
          <w:ilvl w:val="0"/>
          <w:numId w:val="33"/>
        </w:numPr>
      </w:pPr>
      <w:r>
        <w:t>Create multiple directories as follows:</w:t>
      </w:r>
      <w:r w:rsidR="00BE50EC">
        <w:t xml:space="preserve">  </w:t>
      </w:r>
      <w:proofErr w:type="spellStart"/>
      <w:r w:rsidR="00BE50EC" w:rsidRPr="00BE50EC">
        <w:rPr>
          <w:b/>
          <w:bCs/>
        </w:rPr>
        <w:t>mkdir</w:t>
      </w:r>
      <w:proofErr w:type="spellEnd"/>
      <w:r w:rsidR="00BE50EC" w:rsidRPr="00BE50EC">
        <w:rPr>
          <w:b/>
          <w:bCs/>
        </w:rPr>
        <w:t xml:space="preserve"> </w:t>
      </w:r>
      <w:proofErr w:type="spellStart"/>
      <w:r w:rsidR="00BE50EC" w:rsidRPr="00BE50EC">
        <w:rPr>
          <w:b/>
          <w:bCs/>
        </w:rPr>
        <w:t>adir</w:t>
      </w:r>
      <w:proofErr w:type="spellEnd"/>
      <w:r w:rsidR="00BE50EC" w:rsidRPr="00BE50EC">
        <w:rPr>
          <w:b/>
          <w:bCs/>
        </w:rPr>
        <w:t xml:space="preserve"> </w:t>
      </w:r>
      <w:proofErr w:type="spellStart"/>
      <w:r w:rsidR="00BE50EC" w:rsidRPr="00BE50EC">
        <w:rPr>
          <w:b/>
          <w:bCs/>
        </w:rPr>
        <w:t>bdir</w:t>
      </w:r>
      <w:proofErr w:type="spellEnd"/>
    </w:p>
    <w:p w14:paraId="728F1149" w14:textId="652D997D" w:rsidR="00C104D0" w:rsidRDefault="00BE50EC" w:rsidP="00BE50EC">
      <w:pPr>
        <w:pStyle w:val="NoSpacing"/>
        <w:numPr>
          <w:ilvl w:val="0"/>
          <w:numId w:val="33"/>
        </w:numPr>
      </w:pPr>
      <w:r>
        <w:t xml:space="preserve">Verify with </w:t>
      </w:r>
      <w:r w:rsidRPr="00BE50EC">
        <w:rPr>
          <w:b/>
          <w:bCs/>
        </w:rPr>
        <w:t>ls</w:t>
      </w:r>
    </w:p>
    <w:p w14:paraId="21662F92" w14:textId="1F6598FE" w:rsidR="00BE50EC" w:rsidRDefault="0065256B" w:rsidP="00BE50EC">
      <w:pPr>
        <w:pStyle w:val="NoSpacing"/>
        <w:numPr>
          <w:ilvl w:val="0"/>
          <w:numId w:val="33"/>
        </w:numPr>
      </w:pPr>
      <w:r>
        <w:t xml:space="preserve">You want to create a nested directory – </w:t>
      </w:r>
      <w:proofErr w:type="gramStart"/>
      <w:r>
        <w:t xml:space="preserve">run  </w:t>
      </w:r>
      <w:proofErr w:type="spellStart"/>
      <w:r w:rsidRPr="0065256B">
        <w:rPr>
          <w:b/>
          <w:bCs/>
        </w:rPr>
        <w:t>mkdir</w:t>
      </w:r>
      <w:proofErr w:type="spellEnd"/>
      <w:proofErr w:type="gramEnd"/>
      <w:r w:rsidRPr="0065256B">
        <w:rPr>
          <w:b/>
          <w:bCs/>
        </w:rPr>
        <w:t xml:space="preserve"> one/two</w:t>
      </w:r>
    </w:p>
    <w:p w14:paraId="17AB124E" w14:textId="5031321E" w:rsidR="0065256B" w:rsidRDefault="0065256B" w:rsidP="0065256B">
      <w:pPr>
        <w:pStyle w:val="NoSpacing"/>
        <w:numPr>
          <w:ilvl w:val="1"/>
          <w:numId w:val="33"/>
        </w:numPr>
      </w:pPr>
      <w:r>
        <w:t>See that you can’t do it this way, the directory one doesn’t exist</w:t>
      </w:r>
    </w:p>
    <w:p w14:paraId="0A5C9A32" w14:textId="076B82D6" w:rsidR="0065256B" w:rsidRDefault="0065256B" w:rsidP="0065256B">
      <w:pPr>
        <w:pStyle w:val="NoSpacing"/>
        <w:numPr>
          <w:ilvl w:val="1"/>
          <w:numId w:val="33"/>
        </w:numPr>
      </w:pPr>
      <w:r>
        <w:t xml:space="preserve">Do it this way instead:  </w:t>
      </w:r>
      <w:proofErr w:type="spellStart"/>
      <w:r w:rsidRPr="0065256B">
        <w:rPr>
          <w:b/>
          <w:bCs/>
        </w:rPr>
        <w:t>mkdir</w:t>
      </w:r>
      <w:proofErr w:type="spellEnd"/>
      <w:r w:rsidRPr="0065256B">
        <w:rPr>
          <w:b/>
          <w:bCs/>
        </w:rPr>
        <w:t xml:space="preserve"> -p one/two</w:t>
      </w:r>
    </w:p>
    <w:p w14:paraId="4286F614" w14:textId="585375B1" w:rsidR="0065256B" w:rsidRDefault="00C236EB" w:rsidP="0065256B">
      <w:pPr>
        <w:pStyle w:val="NoSpacing"/>
        <w:numPr>
          <w:ilvl w:val="1"/>
          <w:numId w:val="33"/>
        </w:numPr>
      </w:pPr>
      <w:r>
        <w:t xml:space="preserve">See the tree (recurse) structure by running </w:t>
      </w:r>
      <w:r w:rsidRPr="00C236EB">
        <w:rPr>
          <w:b/>
          <w:bCs/>
        </w:rPr>
        <w:t>ls -R one</w:t>
      </w:r>
    </w:p>
    <w:p w14:paraId="14D6E4BD" w14:textId="1D316234" w:rsidR="00C236EB" w:rsidRDefault="001725D4" w:rsidP="00C236EB">
      <w:pPr>
        <w:pStyle w:val="NoSpacing"/>
        <w:numPr>
          <w:ilvl w:val="0"/>
          <w:numId w:val="33"/>
        </w:numPr>
      </w:pPr>
      <w:r>
        <w:t xml:space="preserve">Run </w:t>
      </w:r>
      <w:proofErr w:type="spellStart"/>
      <w:r w:rsidRPr="001725D4">
        <w:rPr>
          <w:b/>
          <w:bCs/>
        </w:rPr>
        <w:t>pwd</w:t>
      </w:r>
      <w:proofErr w:type="spellEnd"/>
      <w:r>
        <w:t xml:space="preserve"> again to verify what your working directory is.  It is assumed that you are in the Desktop directory</w:t>
      </w:r>
    </w:p>
    <w:p w14:paraId="0A9126E8" w14:textId="59D82969" w:rsidR="001725D4" w:rsidRDefault="001725D4" w:rsidP="00C236EB">
      <w:pPr>
        <w:pStyle w:val="NoSpacing"/>
        <w:numPr>
          <w:ilvl w:val="0"/>
          <w:numId w:val="33"/>
        </w:numPr>
      </w:pPr>
      <w:r>
        <w:t xml:space="preserve">Change the path of your working directory with cd.  Run </w:t>
      </w:r>
      <w:r w:rsidRPr="001725D4">
        <w:rPr>
          <w:b/>
          <w:bCs/>
        </w:rPr>
        <w:t>cd one/two</w:t>
      </w:r>
    </w:p>
    <w:p w14:paraId="54B98BC4" w14:textId="5921CAF6" w:rsidR="001725D4" w:rsidRDefault="001725D4" w:rsidP="00C236EB">
      <w:pPr>
        <w:pStyle w:val="NoSpacing"/>
        <w:numPr>
          <w:ilvl w:val="0"/>
          <w:numId w:val="33"/>
        </w:numPr>
      </w:pPr>
      <w:r>
        <w:lastRenderedPageBreak/>
        <w:t xml:space="preserve">Run </w:t>
      </w:r>
      <w:proofErr w:type="spellStart"/>
      <w:r w:rsidRPr="001725D4">
        <w:rPr>
          <w:b/>
          <w:bCs/>
        </w:rPr>
        <w:t>pwd</w:t>
      </w:r>
      <w:proofErr w:type="spellEnd"/>
      <w:r>
        <w:t xml:space="preserve"> to see where you are.  You should be in the two </w:t>
      </w:r>
      <w:proofErr w:type="gramStart"/>
      <w:r>
        <w:t>directory</w:t>
      </w:r>
      <w:proofErr w:type="gramEnd"/>
    </w:p>
    <w:p w14:paraId="0074213A" w14:textId="2AF562FC" w:rsidR="001725D4" w:rsidRDefault="001725D4" w:rsidP="00C236EB">
      <w:pPr>
        <w:pStyle w:val="NoSpacing"/>
        <w:numPr>
          <w:ilvl w:val="0"/>
          <w:numId w:val="33"/>
        </w:numPr>
      </w:pPr>
      <w:r>
        <w:t xml:space="preserve">Move back to the parent by running </w:t>
      </w:r>
      <w:r w:rsidRPr="001725D4">
        <w:rPr>
          <w:b/>
          <w:bCs/>
        </w:rPr>
        <w:t>cd</w:t>
      </w:r>
      <w:proofErr w:type="gramStart"/>
      <w:r w:rsidRPr="001725D4">
        <w:rPr>
          <w:b/>
          <w:bCs/>
        </w:rPr>
        <w:t xml:space="preserve"> ..</w:t>
      </w:r>
      <w:proofErr w:type="gramEnd"/>
    </w:p>
    <w:p w14:paraId="22E318BE" w14:textId="61AC4C68" w:rsidR="001725D4" w:rsidRDefault="001725D4" w:rsidP="00C236EB">
      <w:pPr>
        <w:pStyle w:val="NoSpacing"/>
        <w:numPr>
          <w:ilvl w:val="0"/>
          <w:numId w:val="33"/>
        </w:numPr>
      </w:pPr>
      <w:r>
        <w:t xml:space="preserve">Move back 2 directories by running </w:t>
      </w:r>
      <w:r w:rsidRPr="001725D4">
        <w:rPr>
          <w:b/>
          <w:bCs/>
        </w:rPr>
        <w:t>cd</w:t>
      </w:r>
      <w:proofErr w:type="gramStart"/>
      <w:r w:rsidRPr="001725D4">
        <w:rPr>
          <w:b/>
          <w:bCs/>
        </w:rPr>
        <w:t xml:space="preserve"> ..</w:t>
      </w:r>
      <w:proofErr w:type="gramEnd"/>
      <w:r w:rsidRPr="001725D4">
        <w:rPr>
          <w:b/>
          <w:bCs/>
        </w:rPr>
        <w:t>/..</w:t>
      </w:r>
    </w:p>
    <w:p w14:paraId="66595698" w14:textId="578B66F3" w:rsidR="001725D4" w:rsidRDefault="001725D4" w:rsidP="00C236EB">
      <w:pPr>
        <w:pStyle w:val="NoSpacing"/>
        <w:numPr>
          <w:ilvl w:val="0"/>
          <w:numId w:val="33"/>
        </w:numPr>
      </w:pPr>
      <w:r>
        <w:t>You should be in your home directory now.</w:t>
      </w:r>
    </w:p>
    <w:p w14:paraId="19F96467" w14:textId="315582D3" w:rsidR="001725D4" w:rsidRDefault="001725D4" w:rsidP="00C236EB">
      <w:pPr>
        <w:pStyle w:val="NoSpacing"/>
        <w:numPr>
          <w:ilvl w:val="0"/>
          <w:numId w:val="33"/>
        </w:numPr>
      </w:pPr>
      <w:r>
        <w:t xml:space="preserve">Move to the root by running </w:t>
      </w:r>
      <w:r w:rsidRPr="001725D4">
        <w:rPr>
          <w:b/>
          <w:bCs/>
        </w:rPr>
        <w:t>cd /</w:t>
      </w:r>
      <w:r>
        <w:t xml:space="preserve">   </w:t>
      </w:r>
      <w:proofErr w:type="gramStart"/>
      <w:r>
        <w:t xml:space="preserve">   (</w:t>
      </w:r>
      <w:proofErr w:type="gramEnd"/>
      <w:r>
        <w:t>the absolute path)</w:t>
      </w:r>
    </w:p>
    <w:p w14:paraId="3888B7F6" w14:textId="0C21CDD8" w:rsidR="001725D4" w:rsidRDefault="001725D4" w:rsidP="00C236EB">
      <w:pPr>
        <w:pStyle w:val="NoSpacing"/>
        <w:numPr>
          <w:ilvl w:val="0"/>
          <w:numId w:val="33"/>
        </w:numPr>
      </w:pPr>
      <w:r>
        <w:t xml:space="preserve">Run </w:t>
      </w:r>
      <w:proofErr w:type="spellStart"/>
      <w:r w:rsidRPr="001725D4">
        <w:rPr>
          <w:b/>
          <w:bCs/>
        </w:rPr>
        <w:t>pwd</w:t>
      </w:r>
      <w:proofErr w:type="spellEnd"/>
      <w:r>
        <w:t xml:space="preserve"> to verify that your working directory is /</w:t>
      </w:r>
    </w:p>
    <w:p w14:paraId="07E29789" w14:textId="744CF8F9" w:rsidR="001725D4" w:rsidRDefault="001725D4" w:rsidP="00C236EB">
      <w:pPr>
        <w:pStyle w:val="NoSpacing"/>
        <w:numPr>
          <w:ilvl w:val="0"/>
          <w:numId w:val="33"/>
        </w:numPr>
      </w:pPr>
      <w:r>
        <w:t xml:space="preserve">Finally, use a relative path to move back to your home directory by running </w:t>
      </w:r>
      <w:r w:rsidRPr="001725D4">
        <w:rPr>
          <w:b/>
          <w:bCs/>
        </w:rPr>
        <w:t>cd ~</w:t>
      </w:r>
    </w:p>
    <w:p w14:paraId="47F84F7C" w14:textId="096B329C" w:rsidR="001725D4" w:rsidRDefault="001725D4" w:rsidP="00C236EB">
      <w:pPr>
        <w:pStyle w:val="NoSpacing"/>
        <w:numPr>
          <w:ilvl w:val="0"/>
          <w:numId w:val="33"/>
        </w:numPr>
      </w:pPr>
      <w:r>
        <w:t xml:space="preserve">Run </w:t>
      </w:r>
      <w:proofErr w:type="spellStart"/>
      <w:r w:rsidRPr="001725D4">
        <w:rPr>
          <w:b/>
          <w:bCs/>
        </w:rPr>
        <w:t>pwd</w:t>
      </w:r>
      <w:proofErr w:type="spellEnd"/>
      <w:r>
        <w:t xml:space="preserve"> to verify that you are in the student’s home</w:t>
      </w:r>
    </w:p>
    <w:p w14:paraId="7081390D" w14:textId="4005FEB5" w:rsidR="001725D4" w:rsidRDefault="0019529C" w:rsidP="00C236EB">
      <w:pPr>
        <w:pStyle w:val="NoSpacing"/>
        <w:numPr>
          <w:ilvl w:val="0"/>
          <w:numId w:val="33"/>
        </w:numPr>
      </w:pPr>
      <w:r>
        <w:t xml:space="preserve">Run </w:t>
      </w:r>
      <w:r w:rsidRPr="0019529C">
        <w:rPr>
          <w:b/>
          <w:bCs/>
        </w:rPr>
        <w:t>history</w:t>
      </w:r>
      <w:r>
        <w:t xml:space="preserve">       </w:t>
      </w:r>
    </w:p>
    <w:p w14:paraId="4109346E" w14:textId="77777777" w:rsidR="0019529C" w:rsidRDefault="0019529C" w:rsidP="0019529C">
      <w:pPr>
        <w:pStyle w:val="NoSpacing"/>
        <w:ind w:left="720"/>
      </w:pPr>
    </w:p>
    <w:p w14:paraId="7E4FFF53" w14:textId="668ACDE7" w:rsidR="0019529C" w:rsidRPr="00562ED1" w:rsidRDefault="0019529C" w:rsidP="00C236EB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Screenshot as many of the most current history commands as possible (the larger the number, the more recent).  Paste to a Word document and label ‘</w:t>
      </w:r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 xml:space="preserve">first </w:t>
      </w:r>
      <w:proofErr w:type="gramStart"/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>history</w:t>
      </w: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’</w:t>
      </w:r>
      <w:proofErr w:type="gramEnd"/>
    </w:p>
    <w:p w14:paraId="76889298" w14:textId="77777777" w:rsidR="00562ED1" w:rsidRDefault="00562ED1" w:rsidP="00562ED1">
      <w:pPr>
        <w:pStyle w:val="ListParagraph"/>
        <w:rPr>
          <w:b/>
          <w:bCs/>
          <w:color w:val="FF0000"/>
          <w:sz w:val="24"/>
          <w:szCs w:val="24"/>
        </w:rPr>
      </w:pPr>
    </w:p>
    <w:p w14:paraId="7609F1A7" w14:textId="24B59528" w:rsidR="00562ED1" w:rsidRPr="00F74A70" w:rsidRDefault="00562ED1" w:rsidP="00562ED1">
      <w:pPr>
        <w:pStyle w:val="NoSpacing"/>
        <w:ind w:left="720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27E0DE" wp14:editId="54DB0141">
            <wp:extent cx="6858000" cy="51841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1181" w14:textId="77777777" w:rsidR="0019529C" w:rsidRDefault="0019529C" w:rsidP="0019529C">
      <w:pPr>
        <w:pStyle w:val="NoSpacing"/>
        <w:ind w:left="720"/>
      </w:pPr>
    </w:p>
    <w:p w14:paraId="515F994B" w14:textId="7C65B3A1" w:rsidR="0019529C" w:rsidRDefault="0019529C" w:rsidP="00C236EB">
      <w:pPr>
        <w:pStyle w:val="NoSpacing"/>
        <w:numPr>
          <w:ilvl w:val="0"/>
          <w:numId w:val="33"/>
        </w:numPr>
      </w:pPr>
      <w:r>
        <w:t xml:space="preserve">Now we’ll look at the commands that remove.  Run </w:t>
      </w:r>
      <w:r w:rsidRPr="0019529C">
        <w:rPr>
          <w:b/>
          <w:bCs/>
        </w:rPr>
        <w:t>cd ~/Desktop</w:t>
      </w:r>
      <w:r>
        <w:t xml:space="preserve">    to move to the Desktop.</w:t>
      </w:r>
    </w:p>
    <w:p w14:paraId="64A9115C" w14:textId="5FFD6D18" w:rsidR="0019529C" w:rsidRDefault="008D0F71" w:rsidP="0019529C">
      <w:pPr>
        <w:pStyle w:val="NoSpacing"/>
        <w:numPr>
          <w:ilvl w:val="0"/>
          <w:numId w:val="33"/>
        </w:numPr>
      </w:pPr>
      <w:r>
        <w:t xml:space="preserve">Run </w:t>
      </w:r>
      <w:r w:rsidRPr="008D0F71">
        <w:rPr>
          <w:b/>
          <w:bCs/>
        </w:rPr>
        <w:t>ls</w:t>
      </w:r>
      <w:r>
        <w:t xml:space="preserve"> to remind yourself of which files and folders you have in Desktop</w:t>
      </w:r>
    </w:p>
    <w:p w14:paraId="184F190C" w14:textId="0471C289" w:rsidR="008D0F71" w:rsidRDefault="008D0F71" w:rsidP="0019529C">
      <w:pPr>
        <w:pStyle w:val="NoSpacing"/>
        <w:numPr>
          <w:ilvl w:val="0"/>
          <w:numId w:val="33"/>
        </w:numPr>
      </w:pPr>
      <w:r>
        <w:t xml:space="preserve">The rm directory removes files.  Remove the file named taxes by running </w:t>
      </w:r>
      <w:r w:rsidRPr="008D0F71">
        <w:rPr>
          <w:b/>
          <w:bCs/>
        </w:rPr>
        <w:t>rm taxes</w:t>
      </w:r>
    </w:p>
    <w:p w14:paraId="5817368C" w14:textId="4B0D8AED" w:rsidR="008D0F71" w:rsidRDefault="008D0F71" w:rsidP="0019529C">
      <w:pPr>
        <w:pStyle w:val="NoSpacing"/>
        <w:numPr>
          <w:ilvl w:val="0"/>
          <w:numId w:val="33"/>
        </w:numPr>
      </w:pPr>
      <w:r>
        <w:lastRenderedPageBreak/>
        <w:t xml:space="preserve">Verify that the directory Lab1Dir is empty by running </w:t>
      </w:r>
      <w:r w:rsidR="003E7BDE" w:rsidRPr="0056389F">
        <w:rPr>
          <w:b/>
          <w:bCs/>
        </w:rPr>
        <w:t xml:space="preserve">ls </w:t>
      </w:r>
      <w:r w:rsidRPr="008D0F71">
        <w:rPr>
          <w:b/>
          <w:bCs/>
        </w:rPr>
        <w:t>Lab1Dir/</w:t>
      </w:r>
      <w:r>
        <w:t xml:space="preserve">      see that it is empty</w:t>
      </w:r>
    </w:p>
    <w:p w14:paraId="2E6698EF" w14:textId="72B3D69C" w:rsidR="008D0F71" w:rsidRDefault="008D0F71" w:rsidP="0019529C">
      <w:pPr>
        <w:pStyle w:val="NoSpacing"/>
        <w:numPr>
          <w:ilvl w:val="0"/>
          <w:numId w:val="33"/>
        </w:numPr>
      </w:pPr>
      <w:r>
        <w:t xml:space="preserve">Since Lab1Dir is empty, remove it by running the </w:t>
      </w:r>
      <w:proofErr w:type="spellStart"/>
      <w:r>
        <w:t>rmdir</w:t>
      </w:r>
      <w:proofErr w:type="spellEnd"/>
      <w:r>
        <w:t xml:space="preserve"> command </w:t>
      </w:r>
      <w:proofErr w:type="spellStart"/>
      <w:r w:rsidRPr="008D0F71">
        <w:rPr>
          <w:b/>
          <w:bCs/>
        </w:rPr>
        <w:t>rmdir</w:t>
      </w:r>
      <w:proofErr w:type="spellEnd"/>
      <w:r w:rsidRPr="008D0F71">
        <w:rPr>
          <w:b/>
          <w:bCs/>
        </w:rPr>
        <w:t xml:space="preserve"> Lab1Dir</w:t>
      </w:r>
    </w:p>
    <w:p w14:paraId="657B0B5D" w14:textId="6A4112FD" w:rsidR="008D0F71" w:rsidRDefault="00EE2ED6" w:rsidP="0019529C">
      <w:pPr>
        <w:pStyle w:val="NoSpacing"/>
        <w:numPr>
          <w:ilvl w:val="0"/>
          <w:numId w:val="33"/>
        </w:numPr>
      </w:pPr>
      <w:r>
        <w:t xml:space="preserve">Now remove a directory that is not empty.  Run </w:t>
      </w:r>
      <w:proofErr w:type="spellStart"/>
      <w:r w:rsidRPr="00EE2ED6">
        <w:rPr>
          <w:b/>
          <w:bCs/>
        </w:rPr>
        <w:t>rmdir</w:t>
      </w:r>
      <w:proofErr w:type="spellEnd"/>
      <w:r w:rsidRPr="00EE2ED6">
        <w:rPr>
          <w:b/>
          <w:bCs/>
        </w:rPr>
        <w:t xml:space="preserve"> one</w:t>
      </w:r>
      <w:r>
        <w:t xml:space="preserve">   </w:t>
      </w:r>
    </w:p>
    <w:p w14:paraId="5D825F22" w14:textId="0DB4289B" w:rsidR="00EE2ED6" w:rsidRDefault="00327F8F" w:rsidP="0019529C">
      <w:pPr>
        <w:pStyle w:val="NoSpacing"/>
        <w:numPr>
          <w:ilvl w:val="0"/>
          <w:numId w:val="33"/>
        </w:numPr>
      </w:pPr>
      <w:r>
        <w:t xml:space="preserve">You can’t remove it because it is not empty.  Forcefully remove it, recursively, by running </w:t>
      </w:r>
      <w:r w:rsidRPr="00327F8F">
        <w:rPr>
          <w:b/>
          <w:bCs/>
        </w:rPr>
        <w:t>rm -rf one</w:t>
      </w:r>
    </w:p>
    <w:p w14:paraId="009561E4" w14:textId="12113294" w:rsidR="00327F8F" w:rsidRDefault="00126BBD" w:rsidP="0019529C">
      <w:pPr>
        <w:pStyle w:val="NoSpacing"/>
        <w:numPr>
          <w:ilvl w:val="0"/>
          <w:numId w:val="33"/>
        </w:numPr>
      </w:pPr>
      <w:r>
        <w:t xml:space="preserve">Run </w:t>
      </w:r>
      <w:r w:rsidRPr="00126BBD">
        <w:rPr>
          <w:b/>
          <w:bCs/>
        </w:rPr>
        <w:t>ls</w:t>
      </w:r>
      <w:r>
        <w:t xml:space="preserve">   to verify that taxes, Lab1Dir, and one are removed</w:t>
      </w:r>
    </w:p>
    <w:p w14:paraId="1BF840BC" w14:textId="4C61B01E" w:rsidR="00126BBD" w:rsidRDefault="00126BBD" w:rsidP="00BF4AEE">
      <w:pPr>
        <w:pStyle w:val="NoSpacing"/>
        <w:ind w:left="720"/>
      </w:pPr>
    </w:p>
    <w:p w14:paraId="3F7294CF" w14:textId="4658ED95" w:rsidR="00BF4AEE" w:rsidRDefault="00BF4AEE" w:rsidP="00BF4AEE">
      <w:pPr>
        <w:pStyle w:val="NoSpacing"/>
        <w:numPr>
          <w:ilvl w:val="0"/>
          <w:numId w:val="33"/>
        </w:numPr>
      </w:pPr>
      <w:r>
        <w:t xml:space="preserve">Verify that you are still in the Desktop directory with </w:t>
      </w:r>
      <w:proofErr w:type="spellStart"/>
      <w:r w:rsidRPr="00BF4AEE">
        <w:rPr>
          <w:b/>
          <w:bCs/>
        </w:rPr>
        <w:t>pwd</w:t>
      </w:r>
      <w:proofErr w:type="spellEnd"/>
      <w:r>
        <w:t>.  cd into it if you are not.</w:t>
      </w:r>
    </w:p>
    <w:p w14:paraId="3A87DD38" w14:textId="2172337D" w:rsidR="00BF4AEE" w:rsidRDefault="00BF4AEE" w:rsidP="0019529C">
      <w:pPr>
        <w:pStyle w:val="NoSpacing"/>
        <w:numPr>
          <w:ilvl w:val="0"/>
          <w:numId w:val="33"/>
        </w:numPr>
      </w:pPr>
      <w:r>
        <w:t xml:space="preserve">To copy data from one file or another, you’ll use cp (the copy command).  Its syntax is cp source </w:t>
      </w:r>
      <w:proofErr w:type="spellStart"/>
      <w:r>
        <w:t>dest</w:t>
      </w:r>
      <w:proofErr w:type="spellEnd"/>
      <w:r>
        <w:t>.</w:t>
      </w:r>
    </w:p>
    <w:p w14:paraId="31757F83" w14:textId="549A1FC3" w:rsidR="00BF4AEE" w:rsidRDefault="00BF4AEE" w:rsidP="0019529C">
      <w:pPr>
        <w:pStyle w:val="NoSpacing"/>
        <w:numPr>
          <w:ilvl w:val="0"/>
          <w:numId w:val="33"/>
        </w:numPr>
      </w:pPr>
      <w:r>
        <w:t xml:space="preserve">Run </w:t>
      </w:r>
      <w:r w:rsidRPr="00BF4AEE">
        <w:rPr>
          <w:b/>
          <w:bCs/>
        </w:rPr>
        <w:t>cat file1</w:t>
      </w:r>
      <w:r>
        <w:t xml:space="preserve"> to verify that you have this file and that there is some data in it</w:t>
      </w:r>
    </w:p>
    <w:p w14:paraId="2D6408D9" w14:textId="1E87D55A" w:rsidR="00BF4AEE" w:rsidRDefault="00BF4AEE" w:rsidP="0019529C">
      <w:pPr>
        <w:pStyle w:val="NoSpacing"/>
        <w:numPr>
          <w:ilvl w:val="0"/>
          <w:numId w:val="33"/>
        </w:numPr>
      </w:pPr>
      <w:r>
        <w:t xml:space="preserve">Run </w:t>
      </w:r>
      <w:r w:rsidRPr="00BF4AEE">
        <w:rPr>
          <w:b/>
          <w:bCs/>
        </w:rPr>
        <w:t xml:space="preserve">ls </w:t>
      </w:r>
      <w:proofErr w:type="spellStart"/>
      <w:r w:rsidRPr="00BF4AEE">
        <w:rPr>
          <w:b/>
          <w:bCs/>
        </w:rPr>
        <w:t>adir</w:t>
      </w:r>
      <w:proofErr w:type="spellEnd"/>
      <w:r w:rsidRPr="00BF4AEE">
        <w:rPr>
          <w:b/>
          <w:bCs/>
        </w:rPr>
        <w:t>/</w:t>
      </w:r>
      <w:r>
        <w:t xml:space="preserve"> to verify that you have the </w:t>
      </w:r>
      <w:proofErr w:type="spellStart"/>
      <w:r>
        <w:t>adir</w:t>
      </w:r>
      <w:proofErr w:type="spellEnd"/>
      <w:r>
        <w:t xml:space="preserve"> directory (and it should be empty)</w:t>
      </w:r>
    </w:p>
    <w:p w14:paraId="14783D8D" w14:textId="182D3A1A" w:rsidR="00BF4AEE" w:rsidRDefault="00BF4AEE" w:rsidP="0019529C">
      <w:pPr>
        <w:pStyle w:val="NoSpacing"/>
        <w:numPr>
          <w:ilvl w:val="0"/>
          <w:numId w:val="33"/>
        </w:numPr>
      </w:pPr>
      <w:r>
        <w:t>Create a copy of file1 in</w:t>
      </w:r>
      <w:r w:rsidR="00724F75">
        <w:t xml:space="preserve"> the existing directory</w:t>
      </w:r>
      <w:r>
        <w:t xml:space="preserve"> </w:t>
      </w:r>
      <w:proofErr w:type="spellStart"/>
      <w:r>
        <w:t>adir</w:t>
      </w:r>
      <w:proofErr w:type="spellEnd"/>
      <w:r>
        <w:t xml:space="preserve"> by running    </w:t>
      </w:r>
      <w:r w:rsidRPr="00724F75">
        <w:rPr>
          <w:b/>
          <w:bCs/>
        </w:rPr>
        <w:t>cp file1</w:t>
      </w:r>
      <w:r w:rsidR="00724F75" w:rsidRPr="00724F75">
        <w:rPr>
          <w:b/>
          <w:bCs/>
        </w:rPr>
        <w:t xml:space="preserve"> </w:t>
      </w:r>
      <w:proofErr w:type="spellStart"/>
      <w:r w:rsidR="00724F75" w:rsidRPr="00724F75">
        <w:rPr>
          <w:b/>
          <w:bCs/>
        </w:rPr>
        <w:t>adir</w:t>
      </w:r>
      <w:proofErr w:type="spellEnd"/>
    </w:p>
    <w:p w14:paraId="221F891B" w14:textId="49ABC3DA" w:rsidR="00724F75" w:rsidRDefault="00724F75" w:rsidP="0019529C">
      <w:pPr>
        <w:pStyle w:val="NoSpacing"/>
        <w:numPr>
          <w:ilvl w:val="0"/>
          <w:numId w:val="33"/>
        </w:numPr>
      </w:pPr>
      <w:r>
        <w:t xml:space="preserve">Rerun </w:t>
      </w:r>
      <w:r w:rsidRPr="00724F75">
        <w:rPr>
          <w:b/>
          <w:bCs/>
        </w:rPr>
        <w:t xml:space="preserve">ls </w:t>
      </w:r>
      <w:proofErr w:type="spellStart"/>
      <w:r w:rsidRPr="00724F75">
        <w:rPr>
          <w:b/>
          <w:bCs/>
        </w:rPr>
        <w:t>adir</w:t>
      </w:r>
      <w:proofErr w:type="spellEnd"/>
      <w:r w:rsidRPr="00724F75">
        <w:rPr>
          <w:b/>
          <w:bCs/>
        </w:rPr>
        <w:t>/</w:t>
      </w:r>
      <w:r>
        <w:t xml:space="preserve"> to verify that it contains a copy of file1</w:t>
      </w:r>
    </w:p>
    <w:p w14:paraId="5D856420" w14:textId="78654D6F" w:rsidR="00724F75" w:rsidRDefault="00724F75" w:rsidP="0019529C">
      <w:pPr>
        <w:pStyle w:val="NoSpacing"/>
        <w:numPr>
          <w:ilvl w:val="0"/>
          <w:numId w:val="33"/>
        </w:numPr>
      </w:pPr>
      <w:r>
        <w:t xml:space="preserve">Create a copy of file1, giving it a different name by running    </w:t>
      </w:r>
      <w:r w:rsidRPr="00724F75">
        <w:rPr>
          <w:b/>
          <w:bCs/>
        </w:rPr>
        <w:t>cp file1 newfile1</w:t>
      </w:r>
    </w:p>
    <w:p w14:paraId="61589CB9" w14:textId="7902AE97" w:rsidR="00724F75" w:rsidRDefault="00724F75" w:rsidP="0019529C">
      <w:pPr>
        <w:pStyle w:val="NoSpacing"/>
        <w:numPr>
          <w:ilvl w:val="0"/>
          <w:numId w:val="33"/>
        </w:numPr>
      </w:pPr>
      <w:r>
        <w:t xml:space="preserve">Since there isn’t an existing directory named newfile1 to put it in, a file is created with the name file1.  Verify by running </w:t>
      </w:r>
      <w:r w:rsidRPr="00724F75">
        <w:rPr>
          <w:b/>
          <w:bCs/>
        </w:rPr>
        <w:t>ls</w:t>
      </w:r>
      <w:r>
        <w:t xml:space="preserve">   to see the addition of newfile1</w:t>
      </w:r>
    </w:p>
    <w:p w14:paraId="23AF7867" w14:textId="0BB438D3" w:rsidR="00724F75" w:rsidRDefault="00724F75" w:rsidP="0019529C">
      <w:pPr>
        <w:pStyle w:val="NoSpacing"/>
        <w:numPr>
          <w:ilvl w:val="0"/>
          <w:numId w:val="33"/>
        </w:numPr>
      </w:pPr>
      <w:r>
        <w:t>To copy a folder and its contents, use the recursive switch</w:t>
      </w:r>
      <w:r w:rsidR="0038749F">
        <w:t xml:space="preserve"> (-r)</w:t>
      </w:r>
      <w:r>
        <w:t xml:space="preserve">.  </w:t>
      </w:r>
      <w:r w:rsidR="0038749F">
        <w:t xml:space="preserve">You’ll also want to copy the permissions of the contents (-p).  And use verbose (-v).  Copy </w:t>
      </w:r>
      <w:proofErr w:type="spellStart"/>
      <w:r w:rsidR="0038749F">
        <w:t>adir</w:t>
      </w:r>
      <w:proofErr w:type="spellEnd"/>
      <w:r w:rsidR="0038749F">
        <w:t xml:space="preserve"> to a new folder by running </w:t>
      </w:r>
      <w:r w:rsidR="0038749F" w:rsidRPr="0038749F">
        <w:rPr>
          <w:b/>
          <w:bCs/>
        </w:rPr>
        <w:t>cp -</w:t>
      </w:r>
      <w:proofErr w:type="spellStart"/>
      <w:r w:rsidR="0038749F" w:rsidRPr="0038749F">
        <w:rPr>
          <w:b/>
          <w:bCs/>
        </w:rPr>
        <w:t>rvp</w:t>
      </w:r>
      <w:proofErr w:type="spellEnd"/>
      <w:r w:rsidR="0038749F" w:rsidRPr="0038749F">
        <w:rPr>
          <w:b/>
          <w:bCs/>
        </w:rPr>
        <w:t xml:space="preserve"> </w:t>
      </w:r>
      <w:proofErr w:type="spellStart"/>
      <w:r w:rsidR="0038749F" w:rsidRPr="0038749F">
        <w:rPr>
          <w:b/>
          <w:bCs/>
        </w:rPr>
        <w:t>adir</w:t>
      </w:r>
      <w:proofErr w:type="spellEnd"/>
      <w:r w:rsidR="0038749F" w:rsidRPr="0038749F">
        <w:rPr>
          <w:b/>
          <w:bCs/>
        </w:rPr>
        <w:t xml:space="preserve"> </w:t>
      </w:r>
      <w:proofErr w:type="spellStart"/>
      <w:r w:rsidR="0038749F" w:rsidRPr="0038749F">
        <w:rPr>
          <w:b/>
          <w:bCs/>
        </w:rPr>
        <w:t>newadir</w:t>
      </w:r>
      <w:proofErr w:type="spellEnd"/>
    </w:p>
    <w:p w14:paraId="1BF4A7A8" w14:textId="0E2A4794" w:rsidR="0038749F" w:rsidRDefault="0038749F" w:rsidP="0019529C">
      <w:pPr>
        <w:pStyle w:val="NoSpacing"/>
        <w:numPr>
          <w:ilvl w:val="0"/>
          <w:numId w:val="33"/>
        </w:numPr>
      </w:pPr>
      <w:r>
        <w:t xml:space="preserve">Verify by running </w:t>
      </w:r>
      <w:r w:rsidRPr="0038749F">
        <w:rPr>
          <w:b/>
          <w:bCs/>
        </w:rPr>
        <w:t xml:space="preserve">ls </w:t>
      </w:r>
      <w:proofErr w:type="spellStart"/>
      <w:r w:rsidRPr="0038749F">
        <w:rPr>
          <w:b/>
          <w:bCs/>
        </w:rPr>
        <w:t>newadir</w:t>
      </w:r>
      <w:proofErr w:type="spellEnd"/>
      <w:r w:rsidRPr="0038749F">
        <w:rPr>
          <w:b/>
          <w:bCs/>
        </w:rPr>
        <w:t>/</w:t>
      </w:r>
    </w:p>
    <w:p w14:paraId="0708B443" w14:textId="3E990F3E" w:rsidR="0038749F" w:rsidRDefault="0038749F" w:rsidP="004651EC">
      <w:pPr>
        <w:pStyle w:val="NoSpacing"/>
        <w:ind w:left="720"/>
      </w:pPr>
    </w:p>
    <w:p w14:paraId="002CF619" w14:textId="65C54E30" w:rsidR="004651EC" w:rsidRDefault="004651EC" w:rsidP="0019529C">
      <w:pPr>
        <w:pStyle w:val="NoSpacing"/>
        <w:numPr>
          <w:ilvl w:val="0"/>
          <w:numId w:val="33"/>
        </w:numPr>
      </w:pPr>
      <w:r>
        <w:t xml:space="preserve">Rename a file or directory by moving it and giving it a different name.  Verify that you have the directory </w:t>
      </w:r>
      <w:proofErr w:type="spellStart"/>
      <w:r>
        <w:t>bdir</w:t>
      </w:r>
      <w:proofErr w:type="spellEnd"/>
      <w:r>
        <w:t xml:space="preserve"> by running </w:t>
      </w:r>
      <w:r w:rsidRPr="004651EC">
        <w:rPr>
          <w:b/>
          <w:bCs/>
        </w:rPr>
        <w:t xml:space="preserve">ls </w:t>
      </w:r>
      <w:proofErr w:type="spellStart"/>
      <w:r w:rsidRPr="004651EC">
        <w:rPr>
          <w:b/>
          <w:bCs/>
        </w:rPr>
        <w:t>bdir</w:t>
      </w:r>
      <w:proofErr w:type="spellEnd"/>
      <w:r w:rsidRPr="004651EC">
        <w:rPr>
          <w:b/>
          <w:bCs/>
        </w:rPr>
        <w:t>/</w:t>
      </w:r>
    </w:p>
    <w:p w14:paraId="4111DFD9" w14:textId="7187977E" w:rsidR="004651EC" w:rsidRDefault="004651EC" w:rsidP="0019529C">
      <w:pPr>
        <w:pStyle w:val="NoSpacing"/>
        <w:numPr>
          <w:ilvl w:val="0"/>
          <w:numId w:val="33"/>
        </w:numPr>
      </w:pPr>
      <w:r>
        <w:t xml:space="preserve">Note that it is </w:t>
      </w:r>
      <w:proofErr w:type="gramStart"/>
      <w:r>
        <w:t>empty</w:t>
      </w:r>
      <w:proofErr w:type="gramEnd"/>
      <w:r>
        <w:t xml:space="preserve"> but it exists.  Rename it by running </w:t>
      </w:r>
      <w:r w:rsidRPr="004651EC">
        <w:rPr>
          <w:b/>
          <w:bCs/>
        </w:rPr>
        <w:t xml:space="preserve">mv </w:t>
      </w:r>
      <w:proofErr w:type="spellStart"/>
      <w:r w:rsidRPr="004651EC">
        <w:rPr>
          <w:b/>
          <w:bCs/>
        </w:rPr>
        <w:t>bdir</w:t>
      </w:r>
      <w:proofErr w:type="spellEnd"/>
      <w:r w:rsidRPr="004651EC">
        <w:rPr>
          <w:b/>
          <w:bCs/>
        </w:rPr>
        <w:t xml:space="preserve"> </w:t>
      </w:r>
      <w:proofErr w:type="spellStart"/>
      <w:r w:rsidRPr="004651EC">
        <w:rPr>
          <w:b/>
          <w:bCs/>
        </w:rPr>
        <w:t>mybdir</w:t>
      </w:r>
      <w:proofErr w:type="spellEnd"/>
      <w:r>
        <w:t xml:space="preserve">        verify with </w:t>
      </w:r>
      <w:r w:rsidRPr="004651EC">
        <w:rPr>
          <w:b/>
          <w:bCs/>
        </w:rPr>
        <w:t>ls</w:t>
      </w:r>
    </w:p>
    <w:p w14:paraId="79CBB448" w14:textId="51850681" w:rsidR="004651EC" w:rsidRDefault="006C21F3" w:rsidP="0019529C">
      <w:pPr>
        <w:pStyle w:val="NoSpacing"/>
        <w:numPr>
          <w:ilvl w:val="0"/>
          <w:numId w:val="33"/>
        </w:numPr>
      </w:pPr>
      <w:r>
        <w:t>Now, use the file command to determine the type of file a file is.  Run the following commands:</w:t>
      </w:r>
    </w:p>
    <w:p w14:paraId="1032CA06" w14:textId="19516250" w:rsidR="005260B6" w:rsidRPr="00EA4EDD" w:rsidRDefault="00EA4EDD" w:rsidP="006C21F3">
      <w:pPr>
        <w:pStyle w:val="NoSpacing"/>
        <w:numPr>
          <w:ilvl w:val="1"/>
          <w:numId w:val="33"/>
        </w:numPr>
        <w:rPr>
          <w:b/>
          <w:bCs/>
        </w:rPr>
      </w:pPr>
      <w:r w:rsidRPr="00EA4EDD">
        <w:rPr>
          <w:b/>
          <w:bCs/>
        </w:rPr>
        <w:t>f</w:t>
      </w:r>
      <w:r w:rsidR="006C21F3" w:rsidRPr="00EA4EDD">
        <w:rPr>
          <w:b/>
          <w:bCs/>
        </w:rPr>
        <w:t xml:space="preserve">ile </w:t>
      </w:r>
      <w:proofErr w:type="spellStart"/>
      <w:r w:rsidR="006C21F3" w:rsidRPr="00EA4EDD">
        <w:rPr>
          <w:b/>
          <w:bCs/>
        </w:rPr>
        <w:t>adir</w:t>
      </w:r>
      <w:proofErr w:type="spellEnd"/>
    </w:p>
    <w:p w14:paraId="215D4AC9" w14:textId="4F2BA08D" w:rsidR="006C21F3" w:rsidRPr="00EA4EDD" w:rsidRDefault="00EA4EDD" w:rsidP="006C21F3">
      <w:pPr>
        <w:pStyle w:val="NoSpacing"/>
        <w:numPr>
          <w:ilvl w:val="1"/>
          <w:numId w:val="33"/>
        </w:numPr>
        <w:rPr>
          <w:b/>
          <w:bCs/>
        </w:rPr>
      </w:pPr>
      <w:r w:rsidRPr="00EA4EDD">
        <w:rPr>
          <w:b/>
          <w:bCs/>
        </w:rPr>
        <w:t>file file1</w:t>
      </w:r>
    </w:p>
    <w:p w14:paraId="57BB119F" w14:textId="28D72129" w:rsidR="00EA4EDD" w:rsidRPr="00EA4EDD" w:rsidRDefault="00EA4EDD" w:rsidP="006C21F3">
      <w:pPr>
        <w:pStyle w:val="NoSpacing"/>
        <w:numPr>
          <w:ilvl w:val="1"/>
          <w:numId w:val="33"/>
        </w:numPr>
        <w:rPr>
          <w:b/>
          <w:bCs/>
        </w:rPr>
      </w:pPr>
      <w:r w:rsidRPr="00EA4EDD">
        <w:rPr>
          <w:b/>
          <w:bCs/>
        </w:rPr>
        <w:t>file /dev/core</w:t>
      </w:r>
    </w:p>
    <w:p w14:paraId="1735C0B5" w14:textId="77777777" w:rsidR="00EA4EDD" w:rsidRDefault="00EA4EDD" w:rsidP="00EA4EDD">
      <w:pPr>
        <w:pStyle w:val="NoSpacing"/>
        <w:ind w:left="720"/>
      </w:pPr>
    </w:p>
    <w:p w14:paraId="042EA3F1" w14:textId="5070EEDC" w:rsidR="00EA4EDD" w:rsidRPr="0071643D" w:rsidRDefault="00EA4EDD" w:rsidP="00EA4EDD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Screenshot as many of the most current history commands as possible (the larger the number, the more recent).  Paste to the Word document and label ‘</w:t>
      </w:r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 xml:space="preserve">second </w:t>
      </w:r>
      <w:proofErr w:type="gramStart"/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>history</w:t>
      </w: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’</w:t>
      </w:r>
      <w:proofErr w:type="gramEnd"/>
    </w:p>
    <w:p w14:paraId="1788607D" w14:textId="33084197" w:rsidR="0071643D" w:rsidRPr="00F74A70" w:rsidRDefault="0071643D" w:rsidP="00EA4EDD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C90F27" wp14:editId="691A9554">
            <wp:extent cx="6858000" cy="53695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1345" w14:textId="77777777" w:rsidR="00EA4EDD" w:rsidRDefault="00EA4EDD" w:rsidP="00EA4EDD">
      <w:pPr>
        <w:pStyle w:val="NoSpacing"/>
        <w:ind w:left="720"/>
      </w:pPr>
    </w:p>
    <w:p w14:paraId="601FF06B" w14:textId="0ADE7552" w:rsidR="00EA4EDD" w:rsidRDefault="00EE4374" w:rsidP="00EA4EDD">
      <w:pPr>
        <w:pStyle w:val="NoSpacing"/>
        <w:numPr>
          <w:ilvl w:val="0"/>
          <w:numId w:val="33"/>
        </w:numPr>
      </w:pPr>
      <w:r>
        <w:t>Now let’s do a quick introduction of using vim commands to create and edit it file:</w:t>
      </w:r>
    </w:p>
    <w:p w14:paraId="055A6E78" w14:textId="2DCB74B7" w:rsidR="00EA4EDD" w:rsidRDefault="00EE4374" w:rsidP="00EA4EDD">
      <w:pPr>
        <w:pStyle w:val="NoSpacing"/>
        <w:numPr>
          <w:ilvl w:val="0"/>
          <w:numId w:val="33"/>
        </w:numPr>
      </w:pPr>
      <w:r>
        <w:t>Verify that you are in the Desktop directory, and cd into it if you are not.</w:t>
      </w:r>
    </w:p>
    <w:p w14:paraId="4824E9ED" w14:textId="0AF72976" w:rsidR="00EA4EDD" w:rsidRDefault="00EE4374" w:rsidP="00EA4EDD">
      <w:pPr>
        <w:pStyle w:val="NoSpacing"/>
        <w:numPr>
          <w:ilvl w:val="0"/>
          <w:numId w:val="33"/>
        </w:numPr>
      </w:pPr>
      <w:r>
        <w:t xml:space="preserve">Create a file named </w:t>
      </w:r>
      <w:proofErr w:type="spellStart"/>
      <w:r>
        <w:t>mytestfile</w:t>
      </w:r>
      <w:proofErr w:type="spellEnd"/>
      <w:r>
        <w:t xml:space="preserve"> by running </w:t>
      </w:r>
      <w:r w:rsidRPr="002312A9">
        <w:rPr>
          <w:b/>
          <w:bCs/>
        </w:rPr>
        <w:t xml:space="preserve">vi </w:t>
      </w:r>
      <w:proofErr w:type="spellStart"/>
      <w:r w:rsidRPr="002312A9">
        <w:rPr>
          <w:b/>
          <w:bCs/>
        </w:rPr>
        <w:t>mytestfile</w:t>
      </w:r>
      <w:proofErr w:type="spellEnd"/>
    </w:p>
    <w:p w14:paraId="46FE567A" w14:textId="02D867E3" w:rsidR="00EE4374" w:rsidRDefault="002312A9" w:rsidP="00EA4EDD">
      <w:pPr>
        <w:pStyle w:val="NoSpacing"/>
        <w:numPr>
          <w:ilvl w:val="0"/>
          <w:numId w:val="33"/>
        </w:numPr>
      </w:pPr>
      <w:r>
        <w:t xml:space="preserve">Start </w:t>
      </w:r>
      <w:proofErr w:type="gramStart"/>
      <w:r>
        <w:t>typing  -</w:t>
      </w:r>
      <w:proofErr w:type="gramEnd"/>
      <w:r>
        <w:t xml:space="preserve">  notice that you cannot because you aren’t in insert mode</w:t>
      </w:r>
    </w:p>
    <w:p w14:paraId="4316317A" w14:textId="7EC31C73" w:rsidR="002312A9" w:rsidRDefault="002312A9" w:rsidP="00EA4EDD">
      <w:pPr>
        <w:pStyle w:val="NoSpacing"/>
        <w:numPr>
          <w:ilvl w:val="0"/>
          <w:numId w:val="33"/>
        </w:numPr>
      </w:pPr>
      <w:r>
        <w:t xml:space="preserve">Type  </w:t>
      </w:r>
      <w:proofErr w:type="gramStart"/>
      <w:r>
        <w:t xml:space="preserve">  </w:t>
      </w:r>
      <w:r w:rsidRPr="002312A9">
        <w:rPr>
          <w:b/>
          <w:bCs/>
        </w:rPr>
        <w:t>:q</w:t>
      </w:r>
      <w:proofErr w:type="gramEnd"/>
      <w:r>
        <w:t xml:space="preserve">    Make sure you see this at the bottom left.  </w:t>
      </w:r>
      <w:r>
        <w:rPr>
          <w:noProof/>
        </w:rPr>
        <w:drawing>
          <wp:inline distT="0" distB="0" distL="0" distR="0" wp14:anchorId="6180AA13" wp14:editId="2009866D">
            <wp:extent cx="82867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Press Enter to quit.</w:t>
      </w:r>
    </w:p>
    <w:p w14:paraId="1E275FBD" w14:textId="656CB43F" w:rsidR="002312A9" w:rsidRDefault="002312A9" w:rsidP="00EA4EDD">
      <w:pPr>
        <w:pStyle w:val="NoSpacing"/>
        <w:numPr>
          <w:ilvl w:val="0"/>
          <w:numId w:val="33"/>
        </w:numPr>
      </w:pPr>
      <w:r>
        <w:t xml:space="preserve">Run </w:t>
      </w:r>
      <w:r w:rsidRPr="002312A9">
        <w:rPr>
          <w:b/>
          <w:bCs/>
        </w:rPr>
        <w:t>ls</w:t>
      </w:r>
      <w:r>
        <w:t xml:space="preserve"> and notice that </w:t>
      </w:r>
      <w:proofErr w:type="spellStart"/>
      <w:r>
        <w:t>mytestfile</w:t>
      </w:r>
      <w:proofErr w:type="spellEnd"/>
      <w:r>
        <w:t xml:space="preserve"> does not exist.  You only quit – you didn’t create the file.</w:t>
      </w:r>
    </w:p>
    <w:p w14:paraId="164BCDAD" w14:textId="26FA1A4F" w:rsidR="002312A9" w:rsidRDefault="002312A9" w:rsidP="00EA4EDD">
      <w:pPr>
        <w:pStyle w:val="NoSpacing"/>
        <w:numPr>
          <w:ilvl w:val="0"/>
          <w:numId w:val="33"/>
        </w:numPr>
      </w:pPr>
      <w:r>
        <w:t xml:space="preserve">Rerun </w:t>
      </w:r>
      <w:r w:rsidRPr="002312A9">
        <w:rPr>
          <w:b/>
          <w:bCs/>
        </w:rPr>
        <w:t xml:space="preserve">vi </w:t>
      </w:r>
      <w:proofErr w:type="spellStart"/>
      <w:r w:rsidRPr="002312A9">
        <w:rPr>
          <w:b/>
          <w:bCs/>
        </w:rPr>
        <w:t>mytestfile</w:t>
      </w:r>
      <w:proofErr w:type="spellEnd"/>
    </w:p>
    <w:p w14:paraId="63D0210A" w14:textId="34F64E7E" w:rsidR="002312A9" w:rsidRDefault="002312A9" w:rsidP="00EA4EDD">
      <w:pPr>
        <w:pStyle w:val="NoSpacing"/>
        <w:numPr>
          <w:ilvl w:val="0"/>
          <w:numId w:val="33"/>
        </w:numPr>
      </w:pPr>
      <w:proofErr w:type="gramStart"/>
      <w:r>
        <w:t xml:space="preserve">Type </w:t>
      </w:r>
      <w:r w:rsidRPr="002312A9">
        <w:rPr>
          <w:b/>
          <w:bCs/>
        </w:rPr>
        <w:t>:</w:t>
      </w:r>
      <w:proofErr w:type="spellStart"/>
      <w:r w:rsidRPr="002312A9">
        <w:rPr>
          <w:b/>
          <w:bCs/>
        </w:rPr>
        <w:t>wq</w:t>
      </w:r>
      <w:proofErr w:type="spellEnd"/>
      <w:proofErr w:type="gramEnd"/>
      <w:r>
        <w:t xml:space="preserve">   and then Enter</w:t>
      </w:r>
    </w:p>
    <w:p w14:paraId="682E0B8B" w14:textId="576D308A" w:rsidR="002312A9" w:rsidRDefault="002312A9" w:rsidP="00EA4EDD">
      <w:pPr>
        <w:pStyle w:val="NoSpacing"/>
        <w:numPr>
          <w:ilvl w:val="0"/>
          <w:numId w:val="33"/>
        </w:numPr>
      </w:pPr>
      <w:bookmarkStart w:id="0" w:name="_Hlk82583745"/>
      <w:r>
        <w:t xml:space="preserve">Run </w:t>
      </w:r>
      <w:r w:rsidRPr="002312A9">
        <w:rPr>
          <w:b/>
          <w:bCs/>
        </w:rPr>
        <w:t>ls -l</w:t>
      </w:r>
      <w:r>
        <w:t xml:space="preserve"> to verify that </w:t>
      </w:r>
      <w:proofErr w:type="spellStart"/>
      <w:r>
        <w:t>mytestfile</w:t>
      </w:r>
      <w:proofErr w:type="spellEnd"/>
      <w:r>
        <w:t xml:space="preserve"> was written to the disk and that it is 0 bytes.  </w:t>
      </w:r>
      <w:bookmarkEnd w:id="0"/>
      <w:r>
        <w:t>Also notice that student is the owner</w:t>
      </w:r>
    </w:p>
    <w:p w14:paraId="12EBFDE6" w14:textId="7C3E17EB" w:rsidR="002312A9" w:rsidRDefault="002312A9" w:rsidP="00EA4EDD">
      <w:pPr>
        <w:pStyle w:val="NoSpacing"/>
        <w:numPr>
          <w:ilvl w:val="0"/>
          <w:numId w:val="33"/>
        </w:numPr>
      </w:pPr>
      <w:r>
        <w:t xml:space="preserve">Rerun </w:t>
      </w:r>
      <w:r w:rsidRPr="002312A9">
        <w:rPr>
          <w:b/>
          <w:bCs/>
        </w:rPr>
        <w:t xml:space="preserve">vi </w:t>
      </w:r>
      <w:proofErr w:type="spellStart"/>
      <w:r w:rsidRPr="002312A9">
        <w:rPr>
          <w:b/>
          <w:bCs/>
        </w:rPr>
        <w:t>mytestfile</w:t>
      </w:r>
      <w:proofErr w:type="spellEnd"/>
    </w:p>
    <w:p w14:paraId="75288216" w14:textId="6068893E" w:rsidR="002312A9" w:rsidRDefault="002312A9" w:rsidP="00EA4EDD">
      <w:pPr>
        <w:pStyle w:val="NoSpacing"/>
        <w:numPr>
          <w:ilvl w:val="0"/>
          <w:numId w:val="33"/>
        </w:numPr>
      </w:pPr>
      <w:r>
        <w:t xml:space="preserve">Type </w:t>
      </w:r>
      <w:proofErr w:type="spellStart"/>
      <w:r>
        <w:rPr>
          <w:b/>
          <w:bCs/>
        </w:rPr>
        <w:t>i</w:t>
      </w:r>
      <w:proofErr w:type="spellEnd"/>
      <w:r>
        <w:t xml:space="preserve">     Notice at the bottom left that you are in insert mode. </w:t>
      </w:r>
      <w:r>
        <w:rPr>
          <w:noProof/>
        </w:rPr>
        <w:drawing>
          <wp:inline distT="0" distB="0" distL="0" distR="0" wp14:anchorId="7EFBECBD" wp14:editId="21B6154F">
            <wp:extent cx="130492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0610" w14:textId="1F1E63A6" w:rsidR="002312A9" w:rsidRDefault="002312A9" w:rsidP="00EA4EDD">
      <w:pPr>
        <w:pStyle w:val="NoSpacing"/>
        <w:numPr>
          <w:ilvl w:val="0"/>
          <w:numId w:val="33"/>
        </w:numPr>
      </w:pPr>
      <w:r>
        <w:t>While in insert mode type       This is line one       and then press Enter</w:t>
      </w:r>
    </w:p>
    <w:p w14:paraId="6BE18F93" w14:textId="25B8F631" w:rsidR="002312A9" w:rsidRDefault="002312A9" w:rsidP="00EA4EDD">
      <w:pPr>
        <w:pStyle w:val="NoSpacing"/>
        <w:numPr>
          <w:ilvl w:val="0"/>
          <w:numId w:val="33"/>
        </w:numPr>
      </w:pPr>
      <w:r>
        <w:t>Notice that you are inserting text into the file</w:t>
      </w:r>
    </w:p>
    <w:p w14:paraId="43C96B4D" w14:textId="42E503DA" w:rsidR="002312A9" w:rsidRDefault="002312A9" w:rsidP="00EA4EDD">
      <w:pPr>
        <w:pStyle w:val="NoSpacing"/>
        <w:numPr>
          <w:ilvl w:val="0"/>
          <w:numId w:val="33"/>
        </w:numPr>
      </w:pPr>
      <w:r>
        <w:t xml:space="preserve">While still in insert mode, </w:t>
      </w:r>
      <w:proofErr w:type="gramStart"/>
      <w:r>
        <w:t xml:space="preserve">type </w:t>
      </w:r>
      <w:r w:rsidRPr="002312A9">
        <w:rPr>
          <w:b/>
          <w:bCs/>
        </w:rPr>
        <w:t>:</w:t>
      </w:r>
      <w:proofErr w:type="spellStart"/>
      <w:r w:rsidRPr="002312A9">
        <w:rPr>
          <w:b/>
          <w:bCs/>
        </w:rPr>
        <w:t>wq</w:t>
      </w:r>
      <w:proofErr w:type="spellEnd"/>
      <w:proofErr w:type="gramEnd"/>
    </w:p>
    <w:p w14:paraId="66D19FA1" w14:textId="2568AF63" w:rsidR="002312A9" w:rsidRDefault="002312A9" w:rsidP="00EA4EDD">
      <w:pPr>
        <w:pStyle w:val="NoSpacing"/>
        <w:numPr>
          <w:ilvl w:val="0"/>
          <w:numId w:val="33"/>
        </w:numPr>
      </w:pPr>
      <w:r>
        <w:lastRenderedPageBreak/>
        <w:t xml:space="preserve">Notice that, since you are still in insert mode, you’re </w:t>
      </w:r>
      <w:proofErr w:type="gramStart"/>
      <w:r>
        <w:t>actually inserting</w:t>
      </w:r>
      <w:proofErr w:type="gramEnd"/>
      <w:r>
        <w:t xml:space="preserve"> text instead of issuing a command.</w:t>
      </w:r>
    </w:p>
    <w:p w14:paraId="3C1D1D57" w14:textId="60BACFD7" w:rsidR="002312A9" w:rsidRDefault="00702FD4" w:rsidP="00EA4EDD">
      <w:pPr>
        <w:pStyle w:val="NoSpacing"/>
        <w:numPr>
          <w:ilvl w:val="0"/>
          <w:numId w:val="33"/>
        </w:numPr>
      </w:pPr>
      <w:r>
        <w:t>You’ll need to change to command mode to issue this command.  Press Esc</w:t>
      </w:r>
    </w:p>
    <w:p w14:paraId="79C45D25" w14:textId="1CC5F9B0" w:rsidR="00702FD4" w:rsidRDefault="00702FD4" w:rsidP="00EA4EDD">
      <w:pPr>
        <w:pStyle w:val="NoSpacing"/>
        <w:numPr>
          <w:ilvl w:val="0"/>
          <w:numId w:val="33"/>
        </w:numPr>
      </w:pPr>
      <w:r>
        <w:t>You will no longer see INSERT at the bottom left because you are in command mode</w:t>
      </w:r>
    </w:p>
    <w:p w14:paraId="72089FA3" w14:textId="0401B77D" w:rsidR="00702FD4" w:rsidRDefault="00702FD4" w:rsidP="00EA4EDD">
      <w:pPr>
        <w:pStyle w:val="NoSpacing"/>
        <w:numPr>
          <w:ilvl w:val="0"/>
          <w:numId w:val="33"/>
        </w:numPr>
      </w:pPr>
      <w:r>
        <w:t xml:space="preserve">Now </w:t>
      </w:r>
      <w:proofErr w:type="gramStart"/>
      <w:r>
        <w:t xml:space="preserve">type </w:t>
      </w:r>
      <w:r w:rsidRPr="00702FD4">
        <w:rPr>
          <w:b/>
          <w:bCs/>
        </w:rPr>
        <w:t>:</w:t>
      </w:r>
      <w:proofErr w:type="spellStart"/>
      <w:r w:rsidRPr="00702FD4">
        <w:rPr>
          <w:b/>
          <w:bCs/>
        </w:rPr>
        <w:t>wq</w:t>
      </w:r>
      <w:proofErr w:type="spellEnd"/>
      <w:proofErr w:type="gramEnd"/>
      <w:r>
        <w:t xml:space="preserve">   and press Enter</w:t>
      </w:r>
    </w:p>
    <w:p w14:paraId="50E8DB80" w14:textId="4BE0F21E" w:rsidR="00702FD4" w:rsidRDefault="00702FD4" w:rsidP="00EA4EDD">
      <w:pPr>
        <w:pStyle w:val="NoSpacing"/>
        <w:numPr>
          <w:ilvl w:val="0"/>
          <w:numId w:val="33"/>
        </w:numPr>
      </w:pPr>
      <w:r>
        <w:t xml:space="preserve">Run </w:t>
      </w:r>
      <w:r w:rsidRPr="002312A9">
        <w:rPr>
          <w:b/>
          <w:bCs/>
        </w:rPr>
        <w:t>ls -l</w:t>
      </w:r>
      <w:r>
        <w:t xml:space="preserve"> again to verify that </w:t>
      </w:r>
      <w:proofErr w:type="spellStart"/>
      <w:r>
        <w:t>mytestfile</w:t>
      </w:r>
      <w:proofErr w:type="spellEnd"/>
      <w:r>
        <w:t xml:space="preserve"> was written to the disk and that it is more than 0 bytes.  </w:t>
      </w:r>
    </w:p>
    <w:p w14:paraId="4A977B14" w14:textId="77777777" w:rsidR="00702FD4" w:rsidRDefault="00702FD4" w:rsidP="00702FD4">
      <w:pPr>
        <w:pStyle w:val="NoSpacing"/>
        <w:numPr>
          <w:ilvl w:val="0"/>
          <w:numId w:val="33"/>
        </w:numPr>
      </w:pPr>
      <w:r>
        <w:t xml:space="preserve">Rerun </w:t>
      </w:r>
      <w:r w:rsidRPr="002312A9">
        <w:rPr>
          <w:b/>
          <w:bCs/>
        </w:rPr>
        <w:t xml:space="preserve">vi </w:t>
      </w:r>
      <w:proofErr w:type="spellStart"/>
      <w:r w:rsidRPr="002312A9">
        <w:rPr>
          <w:b/>
          <w:bCs/>
        </w:rPr>
        <w:t>mytestfile</w:t>
      </w:r>
      <w:proofErr w:type="spellEnd"/>
    </w:p>
    <w:p w14:paraId="0FB55818" w14:textId="7718EB18" w:rsidR="00702FD4" w:rsidRDefault="00702FD4" w:rsidP="00EA4EDD">
      <w:pPr>
        <w:pStyle w:val="NoSpacing"/>
        <w:numPr>
          <w:ilvl w:val="0"/>
          <w:numId w:val="33"/>
        </w:numPr>
      </w:pPr>
      <w:r>
        <w:t xml:space="preserve">Type </w:t>
      </w:r>
      <w:proofErr w:type="spellStart"/>
      <w:r>
        <w:rPr>
          <w:b/>
          <w:bCs/>
        </w:rPr>
        <w:t>i</w:t>
      </w:r>
      <w:proofErr w:type="spellEnd"/>
      <w:r>
        <w:t xml:space="preserve">     to get back into insert mode</w:t>
      </w:r>
    </w:p>
    <w:p w14:paraId="11FFFA9F" w14:textId="682ED2A3" w:rsidR="00702FD4" w:rsidRDefault="00702FD4" w:rsidP="00EA4EDD">
      <w:pPr>
        <w:pStyle w:val="NoSpacing"/>
        <w:numPr>
          <w:ilvl w:val="0"/>
          <w:numId w:val="33"/>
        </w:numPr>
      </w:pPr>
      <w:r>
        <w:t>Delete what is there (you can use backspace and delete)</w:t>
      </w:r>
    </w:p>
    <w:p w14:paraId="072F2C0B" w14:textId="77777777" w:rsidR="00702FD4" w:rsidRDefault="00702FD4" w:rsidP="00EA4EDD">
      <w:pPr>
        <w:pStyle w:val="NoSpacing"/>
        <w:numPr>
          <w:ilvl w:val="0"/>
          <w:numId w:val="33"/>
        </w:numPr>
      </w:pPr>
      <w:r>
        <w:t>Add the following 7 lines:</w:t>
      </w:r>
    </w:p>
    <w:p w14:paraId="6753AC53" w14:textId="0F7B45BD" w:rsidR="00702FD4" w:rsidRDefault="00702FD4" w:rsidP="00702FD4">
      <w:pPr>
        <w:pStyle w:val="NoSpacing"/>
        <w:ind w:left="720"/>
      </w:pPr>
      <w:r w:rsidRPr="00702F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AE8AA" wp14:editId="1FA81D5D">
            <wp:extent cx="3403600" cy="1214532"/>
            <wp:effectExtent l="0" t="0" r="635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670" cy="12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85DE" w14:textId="417CBDF3" w:rsidR="00702FD4" w:rsidRDefault="00702FD4" w:rsidP="00702FD4">
      <w:pPr>
        <w:pStyle w:val="NoSpacing"/>
        <w:ind w:left="720"/>
      </w:pPr>
    </w:p>
    <w:p w14:paraId="12306FDC" w14:textId="48892586" w:rsidR="00702FD4" w:rsidRDefault="00702FD4" w:rsidP="00EA4EDD">
      <w:pPr>
        <w:pStyle w:val="NoSpacing"/>
        <w:numPr>
          <w:ilvl w:val="0"/>
          <w:numId w:val="33"/>
        </w:numPr>
      </w:pPr>
      <w:r>
        <w:t>Remember, you’re still in insert mode.  Change to command mode by pressing Esc</w:t>
      </w:r>
    </w:p>
    <w:p w14:paraId="20027452" w14:textId="24A50510" w:rsidR="00702FD4" w:rsidRDefault="00702FD4" w:rsidP="00702FD4">
      <w:pPr>
        <w:pStyle w:val="NoSpacing"/>
        <w:numPr>
          <w:ilvl w:val="0"/>
          <w:numId w:val="33"/>
        </w:numPr>
      </w:pPr>
      <w:proofErr w:type="gramStart"/>
      <w:r>
        <w:t xml:space="preserve">Type </w:t>
      </w:r>
      <w:r w:rsidRPr="00702FD4">
        <w:rPr>
          <w:b/>
          <w:bCs/>
        </w:rPr>
        <w:t>:set</w:t>
      </w:r>
      <w:proofErr w:type="gramEnd"/>
      <w:r w:rsidRPr="00702FD4">
        <w:rPr>
          <w:b/>
          <w:bCs/>
        </w:rPr>
        <w:t xml:space="preserve"> nu</w:t>
      </w:r>
      <w:r>
        <w:t xml:space="preserve">     and press Enter</w:t>
      </w:r>
    </w:p>
    <w:p w14:paraId="69C00496" w14:textId="318CDC1C" w:rsidR="00702FD4" w:rsidRDefault="00702FD4" w:rsidP="00702FD4">
      <w:pPr>
        <w:pStyle w:val="NoSpacing"/>
        <w:numPr>
          <w:ilvl w:val="0"/>
          <w:numId w:val="33"/>
        </w:numPr>
      </w:pPr>
      <w:r>
        <w:t>You should see the command you issued at the bottom left, and line numbers displayed (but not a part of the file data)</w:t>
      </w:r>
    </w:p>
    <w:p w14:paraId="03E4F7A4" w14:textId="0E841772" w:rsidR="00702FD4" w:rsidRDefault="00702FD4" w:rsidP="00702FD4">
      <w:pPr>
        <w:pStyle w:val="NoSpacing"/>
        <w:numPr>
          <w:ilvl w:val="0"/>
          <w:numId w:val="33"/>
        </w:numPr>
      </w:pPr>
      <w:r>
        <w:t xml:space="preserve">You’re still in command mode.  </w:t>
      </w:r>
      <w:r w:rsidR="002414CF">
        <w:t xml:space="preserve">Type </w:t>
      </w:r>
      <w:proofErr w:type="gramStart"/>
      <w:r w:rsidR="002414CF">
        <w:t xml:space="preserve">  </w:t>
      </w:r>
      <w:r w:rsidR="002414CF" w:rsidRPr="002414CF">
        <w:rPr>
          <w:b/>
          <w:bCs/>
        </w:rPr>
        <w:t>:</w:t>
      </w:r>
      <w:proofErr w:type="spellStart"/>
      <w:r w:rsidR="002414CF" w:rsidRPr="002414CF">
        <w:rPr>
          <w:b/>
          <w:bCs/>
        </w:rPr>
        <w:t>wq</w:t>
      </w:r>
      <w:proofErr w:type="spellEnd"/>
      <w:proofErr w:type="gramEnd"/>
      <w:r w:rsidR="002414CF">
        <w:t xml:space="preserve"> and press </w:t>
      </w:r>
      <w:proofErr w:type="spellStart"/>
      <w:r w:rsidR="002414CF">
        <w:t>Enter</w:t>
      </w:r>
      <w:r w:rsidR="0071643D">
        <w:t>vi</w:t>
      </w:r>
      <w:proofErr w:type="spellEnd"/>
    </w:p>
    <w:p w14:paraId="5BF752A4" w14:textId="3122FD11" w:rsidR="002414CF" w:rsidRDefault="002414CF" w:rsidP="00702FD4">
      <w:pPr>
        <w:pStyle w:val="NoSpacing"/>
        <w:numPr>
          <w:ilvl w:val="0"/>
          <w:numId w:val="33"/>
        </w:numPr>
      </w:pPr>
      <w:r>
        <w:t xml:space="preserve">View the contents of </w:t>
      </w:r>
      <w:proofErr w:type="spellStart"/>
      <w:r>
        <w:t>mytestfile</w:t>
      </w:r>
      <w:proofErr w:type="spellEnd"/>
      <w:r>
        <w:t xml:space="preserve"> by </w:t>
      </w:r>
      <w:proofErr w:type="gramStart"/>
      <w:r>
        <w:t xml:space="preserve">running  </w:t>
      </w:r>
      <w:r w:rsidRPr="002414CF">
        <w:rPr>
          <w:b/>
          <w:bCs/>
        </w:rPr>
        <w:t>cat</w:t>
      </w:r>
      <w:proofErr w:type="gramEnd"/>
      <w:r w:rsidRPr="002414CF">
        <w:rPr>
          <w:b/>
          <w:bCs/>
        </w:rPr>
        <w:t xml:space="preserve"> </w:t>
      </w:r>
      <w:proofErr w:type="spellStart"/>
      <w:r w:rsidRPr="002414CF">
        <w:rPr>
          <w:b/>
          <w:bCs/>
        </w:rPr>
        <w:t>mytestfile</w:t>
      </w:r>
      <w:proofErr w:type="spellEnd"/>
    </w:p>
    <w:p w14:paraId="163A2CAC" w14:textId="77777777" w:rsidR="002414CF" w:rsidRDefault="002414CF" w:rsidP="002414CF">
      <w:pPr>
        <w:pStyle w:val="NoSpacing"/>
        <w:ind w:left="720"/>
      </w:pPr>
    </w:p>
    <w:p w14:paraId="50D08791" w14:textId="7C841E91" w:rsidR="002414CF" w:rsidRPr="0071643D" w:rsidRDefault="002414CF" w:rsidP="002414CF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 xml:space="preserve">Screenshot the output of cat </w:t>
      </w:r>
      <w:proofErr w:type="spellStart"/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mytestfile</w:t>
      </w:r>
      <w:proofErr w:type="spellEnd"/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.  Paste to a Word document and label ‘</w:t>
      </w:r>
      <w:proofErr w:type="spellStart"/>
      <w:proofErr w:type="gramStart"/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>mytestfile</w:t>
      </w:r>
      <w:proofErr w:type="spellEnd"/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’</w:t>
      </w:r>
      <w:proofErr w:type="gramEnd"/>
    </w:p>
    <w:p w14:paraId="4DA8B0BA" w14:textId="77777777" w:rsidR="0071643D" w:rsidRDefault="0071643D" w:rsidP="0071643D">
      <w:pPr>
        <w:pStyle w:val="ListParagraph"/>
        <w:rPr>
          <w:b/>
          <w:bCs/>
          <w:color w:val="FF0000"/>
          <w:sz w:val="24"/>
          <w:szCs w:val="24"/>
        </w:rPr>
      </w:pPr>
    </w:p>
    <w:p w14:paraId="73959CAE" w14:textId="7DF0D232" w:rsidR="0071643D" w:rsidRPr="00F74A70" w:rsidRDefault="0071643D" w:rsidP="002414CF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ABCBC88" wp14:editId="55996454">
            <wp:extent cx="4857750" cy="20574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1A5" w14:textId="77777777" w:rsidR="002414CF" w:rsidRDefault="002414CF" w:rsidP="002414CF">
      <w:pPr>
        <w:pStyle w:val="NoSpacing"/>
        <w:ind w:left="720"/>
      </w:pPr>
    </w:p>
    <w:p w14:paraId="3DFBAF0D" w14:textId="77777777" w:rsidR="002414CF" w:rsidRDefault="002414CF" w:rsidP="002414CF">
      <w:pPr>
        <w:pStyle w:val="NoSpacing"/>
        <w:ind w:left="720"/>
      </w:pPr>
    </w:p>
    <w:p w14:paraId="7B7758AA" w14:textId="77777777" w:rsidR="002414CF" w:rsidRPr="00F74A70" w:rsidRDefault="002414CF" w:rsidP="002414CF">
      <w:pPr>
        <w:pStyle w:val="NoSpacing"/>
        <w:numPr>
          <w:ilvl w:val="0"/>
          <w:numId w:val="33"/>
        </w:numPr>
        <w:rPr>
          <w:b/>
          <w:bCs/>
          <w:color w:val="FF0000"/>
          <w:sz w:val="24"/>
          <w:szCs w:val="24"/>
        </w:rPr>
      </w:pP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Screenshot as many of the most current history commands as possible (the larger the number, the more recent).  Paste to a Word document and label ‘</w:t>
      </w:r>
      <w:r w:rsidRPr="00F74A70">
        <w:rPr>
          <w:b/>
          <w:bCs/>
          <w:color w:val="FF0000"/>
          <w:sz w:val="24"/>
          <w:szCs w:val="24"/>
          <w:u w:val="single"/>
          <w:bdr w:val="single" w:sz="4" w:space="0" w:color="auto"/>
        </w:rPr>
        <w:t>first history</w:t>
      </w:r>
      <w:r w:rsidRPr="00F74A70">
        <w:rPr>
          <w:b/>
          <w:bCs/>
          <w:color w:val="FF0000"/>
          <w:sz w:val="24"/>
          <w:szCs w:val="24"/>
          <w:bdr w:val="single" w:sz="4" w:space="0" w:color="auto"/>
        </w:rPr>
        <w:t>’</w:t>
      </w:r>
    </w:p>
    <w:p w14:paraId="265333D1" w14:textId="44B45378" w:rsidR="002414CF" w:rsidRPr="00F74A70" w:rsidRDefault="0071643D" w:rsidP="002414CF">
      <w:pPr>
        <w:pStyle w:val="NoSpacing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4F30BCB" wp14:editId="7D1D39C6">
            <wp:extent cx="6858000" cy="52031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2D5" w14:textId="77777777" w:rsidR="00E161C2" w:rsidRDefault="00E161C2" w:rsidP="002414CF">
      <w:pPr>
        <w:pStyle w:val="NoSpacing"/>
      </w:pPr>
    </w:p>
    <w:p w14:paraId="30202F22" w14:textId="77777777" w:rsidR="00E161C2" w:rsidRDefault="00E161C2" w:rsidP="002414CF">
      <w:pPr>
        <w:pStyle w:val="NoSpacing"/>
      </w:pPr>
    </w:p>
    <w:p w14:paraId="64698AB7" w14:textId="3FFB7F19" w:rsidR="00E161C2" w:rsidRDefault="00E161C2" w:rsidP="002414CF">
      <w:pPr>
        <w:pStyle w:val="NoSpacing"/>
      </w:pPr>
    </w:p>
    <w:p w14:paraId="2E47BC26" w14:textId="1109BE05" w:rsidR="00E161C2" w:rsidRDefault="00E161C2" w:rsidP="002414CF">
      <w:pPr>
        <w:pStyle w:val="NoSpacing"/>
      </w:pPr>
    </w:p>
    <w:p w14:paraId="6C9CA4FD" w14:textId="77777777" w:rsidR="00757F66" w:rsidRDefault="00757F66" w:rsidP="002414CF">
      <w:pPr>
        <w:pStyle w:val="NoSpacing"/>
      </w:pPr>
    </w:p>
    <w:p w14:paraId="527CBA5E" w14:textId="77777777" w:rsidR="00757F66" w:rsidRDefault="00757F66" w:rsidP="002414CF">
      <w:pPr>
        <w:pStyle w:val="NoSpacing"/>
      </w:pPr>
    </w:p>
    <w:p w14:paraId="15DD543F" w14:textId="77777777" w:rsidR="00757F66" w:rsidRDefault="00757F66" w:rsidP="002414CF">
      <w:pPr>
        <w:pStyle w:val="NoSpacing"/>
      </w:pPr>
    </w:p>
    <w:p w14:paraId="78267684" w14:textId="77777777" w:rsidR="00757F66" w:rsidRDefault="00757F66" w:rsidP="002414CF">
      <w:pPr>
        <w:pStyle w:val="NoSpacing"/>
      </w:pPr>
    </w:p>
    <w:p w14:paraId="180D88F1" w14:textId="77777777" w:rsidR="00757F66" w:rsidRDefault="00757F66" w:rsidP="002414CF">
      <w:pPr>
        <w:pStyle w:val="NoSpacing"/>
      </w:pPr>
    </w:p>
    <w:p w14:paraId="3DCB92D8" w14:textId="769D9FEF" w:rsidR="00E161C2" w:rsidRDefault="00E161C2" w:rsidP="002414CF">
      <w:pPr>
        <w:pStyle w:val="NoSpacing"/>
      </w:pPr>
      <w:r>
        <w:t>Finishing:</w:t>
      </w:r>
    </w:p>
    <w:p w14:paraId="690BF65E" w14:textId="08BF22CD" w:rsidR="00E161C2" w:rsidRDefault="00E161C2" w:rsidP="00E161C2">
      <w:pPr>
        <w:pStyle w:val="NoSpacing"/>
        <w:numPr>
          <w:ilvl w:val="0"/>
          <w:numId w:val="37"/>
        </w:numPr>
      </w:pPr>
      <w:r>
        <w:t xml:space="preserve">Run the </w:t>
      </w:r>
      <w:r w:rsidRPr="00E161C2">
        <w:rPr>
          <w:b/>
          <w:bCs/>
        </w:rPr>
        <w:t>exit</w:t>
      </w:r>
      <w:r>
        <w:t xml:space="preserve"> command to close the terminal</w:t>
      </w:r>
    </w:p>
    <w:p w14:paraId="27A6D935" w14:textId="37804562" w:rsidR="00E161C2" w:rsidRDefault="00E161C2" w:rsidP="00E161C2">
      <w:pPr>
        <w:pStyle w:val="NoSpacing"/>
        <w:numPr>
          <w:ilvl w:val="0"/>
          <w:numId w:val="37"/>
        </w:numPr>
      </w:pPr>
      <w:r>
        <w:t xml:space="preserve">Close the Console tab that was created so that you see the list of VMs again.  </w:t>
      </w:r>
    </w:p>
    <w:p w14:paraId="4EF28C6E" w14:textId="256F8A74" w:rsidR="00E161C2" w:rsidRDefault="00E161C2" w:rsidP="00E161C2">
      <w:pPr>
        <w:pStyle w:val="NoSpacing"/>
        <w:numPr>
          <w:ilvl w:val="0"/>
          <w:numId w:val="37"/>
        </w:numPr>
      </w:pPr>
      <w:r>
        <w:t xml:space="preserve">Click the </w:t>
      </w:r>
      <w:r w:rsidRPr="00E161C2">
        <w:rPr>
          <w:u w:val="single"/>
        </w:rPr>
        <w:t>Stop button</w:t>
      </w:r>
      <w:r w:rsidR="00E44E43">
        <w:t xml:space="preserve">.  Also click the </w:t>
      </w:r>
      <w:r w:rsidR="00E44E43" w:rsidRPr="00E44E43">
        <w:rPr>
          <w:u w:val="single"/>
        </w:rPr>
        <w:t>Delete button</w:t>
      </w:r>
      <w:r w:rsidR="00E44E43">
        <w:t xml:space="preserve"> if are finished with the lab environment for </w:t>
      </w:r>
      <w:proofErr w:type="spellStart"/>
      <w:r w:rsidR="00E44E43">
        <w:t>awhile</w:t>
      </w:r>
      <w:proofErr w:type="spellEnd"/>
      <w:r w:rsidR="00E44E43">
        <w:t>.</w:t>
      </w:r>
    </w:p>
    <w:p w14:paraId="431F501E" w14:textId="23516FC8" w:rsidR="00E44E43" w:rsidRDefault="00E44E43" w:rsidP="00E44E43">
      <w:pPr>
        <w:pStyle w:val="NoSpacing"/>
      </w:pPr>
    </w:p>
    <w:p w14:paraId="063A202E" w14:textId="7EF133FD" w:rsidR="00E44E43" w:rsidRDefault="00E44E43" w:rsidP="00E44E43">
      <w:pPr>
        <w:pStyle w:val="NoSpacing"/>
      </w:pPr>
    </w:p>
    <w:p w14:paraId="541DF0D5" w14:textId="77777777" w:rsidR="00E44E43" w:rsidRPr="00E44E43" w:rsidRDefault="00E44E43" w:rsidP="00E44E43">
      <w:pPr>
        <w:pStyle w:val="NoSpacing"/>
        <w:rPr>
          <w:b/>
          <w:bCs/>
        </w:rPr>
      </w:pPr>
      <w:r w:rsidRPr="00E44E43">
        <w:rPr>
          <w:b/>
          <w:bCs/>
        </w:rPr>
        <w:t>Upload the Word document to Canvas</w:t>
      </w:r>
    </w:p>
    <w:p w14:paraId="0664625B" w14:textId="77777777" w:rsidR="00E44E43" w:rsidRPr="00AF5793" w:rsidRDefault="00E44E43" w:rsidP="00E44E43">
      <w:pPr>
        <w:pStyle w:val="NoSpacing"/>
      </w:pPr>
    </w:p>
    <w:sectPr w:rsidR="00E44E43" w:rsidRPr="00AF5793" w:rsidSect="002414CF">
      <w:headerReference w:type="default" r:id="rId21"/>
      <w:footerReference w:type="default" r:id="rId22"/>
      <w:pgSz w:w="12240" w:h="15840"/>
      <w:pgMar w:top="720" w:right="720" w:bottom="907" w:left="720" w:header="634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3C62" w14:textId="77777777" w:rsidR="006D56A0" w:rsidRDefault="006D56A0" w:rsidP="003965AB">
      <w:pPr>
        <w:spacing w:after="0" w:line="240" w:lineRule="auto"/>
      </w:pPr>
      <w:r>
        <w:separator/>
      </w:r>
    </w:p>
  </w:endnote>
  <w:endnote w:type="continuationSeparator" w:id="0">
    <w:p w14:paraId="3F0B223E" w14:textId="77777777" w:rsidR="006D56A0" w:rsidRDefault="006D56A0" w:rsidP="0039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485D" w14:textId="77777777" w:rsidR="003965AB" w:rsidRPr="003965AB" w:rsidRDefault="001A0605" w:rsidP="003965AB">
    <w:pPr>
      <w:jc w:val="center"/>
      <w:rPr>
        <w:rFonts w:asciiTheme="majorHAnsi" w:hAnsiTheme="majorHAnsi"/>
        <w:sz w:val="24"/>
        <w:szCs w:val="24"/>
      </w:rPr>
    </w:pPr>
    <w:r>
      <w:rPr>
        <w:rStyle w:val="SubtleEmphasis"/>
        <w:rFonts w:asciiTheme="majorHAnsi" w:hAnsiTheme="majorHAnsi"/>
        <w:sz w:val="24"/>
        <w:szCs w:val="24"/>
      </w:rPr>
      <w:t>Jirak</w:t>
    </w:r>
    <w:r w:rsidR="003965AB" w:rsidRPr="003965AB">
      <w:rPr>
        <w:rStyle w:val="SubtleEmphasis"/>
        <w:rFonts w:asciiTheme="majorHAnsi" w:hAnsiTheme="majorHAnsi"/>
        <w:sz w:val="24"/>
        <w:szCs w:val="24"/>
      </w:rPr>
      <w:t xml:space="preserve">      |      CNTS Program      |      Dunwoody College      |      Page </w: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begin"/>
    </w:r>
    <w:r w:rsidR="003965AB" w:rsidRPr="003965AB">
      <w:rPr>
        <w:rStyle w:val="SubtleEmphasis"/>
        <w:rFonts w:asciiTheme="majorHAnsi" w:hAnsiTheme="majorHAnsi"/>
        <w:sz w:val="24"/>
        <w:szCs w:val="24"/>
      </w:rPr>
      <w:instrText xml:space="preserve"> PAGE   \* MERGEFORMAT </w:instrTex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separate"/>
    </w:r>
    <w:r w:rsidR="00021243">
      <w:rPr>
        <w:rStyle w:val="SubtleEmphasis"/>
        <w:rFonts w:asciiTheme="majorHAnsi" w:hAnsiTheme="majorHAnsi"/>
        <w:noProof/>
        <w:sz w:val="24"/>
        <w:szCs w:val="24"/>
      </w:rPr>
      <w:t>2</w: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end"/>
    </w:r>
    <w:r w:rsidR="003965AB" w:rsidRPr="003965AB">
      <w:rPr>
        <w:rStyle w:val="SubtleEmphasis"/>
        <w:rFonts w:asciiTheme="majorHAnsi" w:hAnsiTheme="majorHAnsi"/>
        <w:sz w:val="24"/>
        <w:szCs w:val="24"/>
      </w:rPr>
      <w:t xml:space="preserve"> of </w:t>
    </w:r>
    <w:r w:rsidR="003965AB" w:rsidRPr="003965AB">
      <w:fldChar w:fldCharType="begin"/>
    </w:r>
    <w:r w:rsidR="003965AB" w:rsidRPr="003965AB">
      <w:rPr>
        <w:rFonts w:asciiTheme="majorHAnsi" w:hAnsiTheme="majorHAnsi"/>
        <w:sz w:val="24"/>
        <w:szCs w:val="24"/>
      </w:rPr>
      <w:instrText xml:space="preserve"> NUMPAGES   \* MERGEFORMAT </w:instrText>
    </w:r>
    <w:r w:rsidR="003965AB" w:rsidRPr="003965AB">
      <w:fldChar w:fldCharType="separate"/>
    </w:r>
    <w:r w:rsidR="00021243" w:rsidRPr="00021243">
      <w:rPr>
        <w:rStyle w:val="SubtleEmphasis"/>
        <w:noProof/>
      </w:rPr>
      <w:t>2</w:t>
    </w:r>
    <w:r w:rsidR="003965AB" w:rsidRPr="003965AB">
      <w:rPr>
        <w:rStyle w:val="SubtleEmphasis"/>
        <w:rFonts w:asciiTheme="majorHAnsi" w:hAnsiTheme="majorHAns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0FC3D" w14:textId="77777777" w:rsidR="006D56A0" w:rsidRDefault="006D56A0" w:rsidP="003965AB">
      <w:pPr>
        <w:spacing w:after="0" w:line="240" w:lineRule="auto"/>
      </w:pPr>
      <w:r>
        <w:separator/>
      </w:r>
    </w:p>
  </w:footnote>
  <w:footnote w:type="continuationSeparator" w:id="0">
    <w:p w14:paraId="5AD53D2F" w14:textId="77777777" w:rsidR="006D56A0" w:rsidRDefault="006D56A0" w:rsidP="0039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4DB" w14:textId="2E826BBB" w:rsidR="003F609E" w:rsidRDefault="003F609E" w:rsidP="003F609E">
    <w:pPr>
      <w:pStyle w:val="Subtitle"/>
      <w:spacing w:after="0" w:line="420" w:lineRule="exact"/>
      <w:ind w:left="4766"/>
      <w:rPr>
        <w:rFonts w:ascii="Verdana" w:hAnsi="Verdana"/>
        <w:i w:val="0"/>
        <w:smallCap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7D840" wp14:editId="17500FE8">
          <wp:simplePos x="0" y="0"/>
          <wp:positionH relativeFrom="column">
            <wp:posOffset>0</wp:posOffset>
          </wp:positionH>
          <wp:positionV relativeFrom="page">
            <wp:posOffset>333375</wp:posOffset>
          </wp:positionV>
          <wp:extent cx="2697480" cy="566420"/>
          <wp:effectExtent l="0" t="0" r="7620" b="5080"/>
          <wp:wrapTight wrapText="bothSides">
            <wp:wrapPolygon edited="0">
              <wp:start x="0" y="0"/>
              <wp:lineTo x="0" y="21067"/>
              <wp:lineTo x="21508" y="21067"/>
              <wp:lineTo x="21508" y="2179"/>
              <wp:lineTo x="228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748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i w:val="0"/>
        <w:smallCaps/>
        <w:sz w:val="28"/>
        <w:szCs w:val="28"/>
      </w:rPr>
      <w:t>CNTS2011 Server Systems</w:t>
    </w:r>
    <w:r>
      <w:rPr>
        <w:rFonts w:ascii="Verdana" w:hAnsi="Verdana"/>
        <w:i w:val="0"/>
        <w:smallCaps/>
      </w:rPr>
      <w:br/>
    </w:r>
    <w:sdt>
      <w:sdtPr>
        <w:rPr>
          <w:rFonts w:ascii="Verdana" w:hAnsi="Verdana"/>
          <w:i w:val="0"/>
          <w:smallCaps/>
        </w:rPr>
        <w:alias w:val="Title"/>
        <w:id w:val="-71280706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764E">
          <w:rPr>
            <w:rFonts w:ascii="Verdana" w:hAnsi="Verdana"/>
            <w:i w:val="0"/>
            <w:smallCaps/>
          </w:rPr>
          <w:t>Chap</w:t>
        </w:r>
        <w:r w:rsidR="008D34E2">
          <w:rPr>
            <w:rFonts w:ascii="Verdana" w:hAnsi="Verdana"/>
            <w:i w:val="0"/>
            <w:smallCaps/>
          </w:rPr>
          <w:t xml:space="preserve"> </w:t>
        </w:r>
        <w:r w:rsidR="005A574D">
          <w:rPr>
            <w:rFonts w:ascii="Verdana" w:hAnsi="Verdana"/>
            <w:i w:val="0"/>
            <w:smallCaps/>
          </w:rPr>
          <w:t>2</w:t>
        </w:r>
        <w:r w:rsidR="0024764E">
          <w:rPr>
            <w:rFonts w:ascii="Verdana" w:hAnsi="Verdana"/>
            <w:i w:val="0"/>
            <w:smallCaps/>
          </w:rPr>
          <w:t xml:space="preserve"> RH Linux</w:t>
        </w:r>
        <w:r w:rsidR="008D34E2">
          <w:rPr>
            <w:rFonts w:ascii="Verdana" w:hAnsi="Verdana"/>
            <w:i w:val="0"/>
            <w:smallCaps/>
          </w:rPr>
          <w:t>: Intro Linux Commands</w:t>
        </w:r>
      </w:sdtContent>
    </w:sdt>
  </w:p>
  <w:p w14:paraId="6601FDBF" w14:textId="77777777" w:rsidR="003965AB" w:rsidRPr="003F609E" w:rsidRDefault="003965AB" w:rsidP="003F6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2F05"/>
    <w:multiLevelType w:val="hybridMultilevel"/>
    <w:tmpl w:val="36C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72AC"/>
    <w:multiLevelType w:val="hybridMultilevel"/>
    <w:tmpl w:val="24B24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21BD2"/>
    <w:multiLevelType w:val="hybridMultilevel"/>
    <w:tmpl w:val="C93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36E6E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55303"/>
    <w:multiLevelType w:val="hybridMultilevel"/>
    <w:tmpl w:val="30348A3A"/>
    <w:lvl w:ilvl="0" w:tplc="18C23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120D5"/>
    <w:multiLevelType w:val="hybridMultilevel"/>
    <w:tmpl w:val="C0E2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0C6F5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7653F"/>
    <w:multiLevelType w:val="hybridMultilevel"/>
    <w:tmpl w:val="D3F875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B3861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A2487"/>
    <w:multiLevelType w:val="hybridMultilevel"/>
    <w:tmpl w:val="33F6BFE6"/>
    <w:lvl w:ilvl="0" w:tplc="32F671D4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14CC7"/>
    <w:multiLevelType w:val="hybridMultilevel"/>
    <w:tmpl w:val="738AFF22"/>
    <w:lvl w:ilvl="0" w:tplc="45BA3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8040E"/>
    <w:multiLevelType w:val="hybridMultilevel"/>
    <w:tmpl w:val="55225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D44B6"/>
    <w:multiLevelType w:val="hybridMultilevel"/>
    <w:tmpl w:val="887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857C6"/>
    <w:multiLevelType w:val="hybridMultilevel"/>
    <w:tmpl w:val="06F0A712"/>
    <w:lvl w:ilvl="0" w:tplc="80AE1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C093E"/>
    <w:multiLevelType w:val="hybridMultilevel"/>
    <w:tmpl w:val="1520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33A66"/>
    <w:multiLevelType w:val="hybridMultilevel"/>
    <w:tmpl w:val="438C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91A07"/>
    <w:multiLevelType w:val="hybridMultilevel"/>
    <w:tmpl w:val="5CCC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E2C2E"/>
    <w:multiLevelType w:val="hybridMultilevel"/>
    <w:tmpl w:val="33C2E94E"/>
    <w:lvl w:ilvl="0" w:tplc="F11A3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0F1523"/>
    <w:multiLevelType w:val="hybridMultilevel"/>
    <w:tmpl w:val="20ACCB9C"/>
    <w:lvl w:ilvl="0" w:tplc="A016E36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A137B"/>
    <w:multiLevelType w:val="hybridMultilevel"/>
    <w:tmpl w:val="EF86A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9B339A"/>
    <w:multiLevelType w:val="hybridMultilevel"/>
    <w:tmpl w:val="383A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A450F"/>
    <w:multiLevelType w:val="hybridMultilevel"/>
    <w:tmpl w:val="7740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338B5"/>
    <w:multiLevelType w:val="hybridMultilevel"/>
    <w:tmpl w:val="2E9E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825EF"/>
    <w:multiLevelType w:val="hybridMultilevel"/>
    <w:tmpl w:val="072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C72F4"/>
    <w:multiLevelType w:val="hybridMultilevel"/>
    <w:tmpl w:val="461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F2093"/>
    <w:multiLevelType w:val="hybridMultilevel"/>
    <w:tmpl w:val="C05E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BB6775"/>
    <w:multiLevelType w:val="hybridMultilevel"/>
    <w:tmpl w:val="561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B6BE1"/>
    <w:multiLevelType w:val="hybridMultilevel"/>
    <w:tmpl w:val="70BE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460A2"/>
    <w:multiLevelType w:val="hybridMultilevel"/>
    <w:tmpl w:val="E81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20569"/>
    <w:multiLevelType w:val="hybridMultilevel"/>
    <w:tmpl w:val="71E62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65571C"/>
    <w:multiLevelType w:val="hybridMultilevel"/>
    <w:tmpl w:val="461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15C7B"/>
    <w:multiLevelType w:val="hybridMultilevel"/>
    <w:tmpl w:val="24C4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60511"/>
    <w:multiLevelType w:val="hybridMultilevel"/>
    <w:tmpl w:val="CD36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57E8B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7101B"/>
    <w:multiLevelType w:val="hybridMultilevel"/>
    <w:tmpl w:val="347012EA"/>
    <w:lvl w:ilvl="0" w:tplc="285CB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307774">
    <w:abstractNumId w:val="14"/>
  </w:num>
  <w:num w:numId="2" w16cid:durableId="1301884652">
    <w:abstractNumId w:val="30"/>
  </w:num>
  <w:num w:numId="3" w16cid:durableId="2050717134">
    <w:abstractNumId w:val="2"/>
  </w:num>
  <w:num w:numId="4" w16cid:durableId="499126552">
    <w:abstractNumId w:val="21"/>
  </w:num>
  <w:num w:numId="5" w16cid:durableId="1326737062">
    <w:abstractNumId w:val="28"/>
  </w:num>
  <w:num w:numId="6" w16cid:durableId="1837068365">
    <w:abstractNumId w:val="19"/>
  </w:num>
  <w:num w:numId="7" w16cid:durableId="388962869">
    <w:abstractNumId w:val="13"/>
  </w:num>
  <w:num w:numId="8" w16cid:durableId="89667651">
    <w:abstractNumId w:val="16"/>
  </w:num>
  <w:num w:numId="9" w16cid:durableId="211237047">
    <w:abstractNumId w:val="33"/>
  </w:num>
  <w:num w:numId="10" w16cid:durableId="1413160875">
    <w:abstractNumId w:val="9"/>
  </w:num>
  <w:num w:numId="11" w16cid:durableId="2065829070">
    <w:abstractNumId w:val="12"/>
  </w:num>
  <w:num w:numId="12" w16cid:durableId="877009774">
    <w:abstractNumId w:val="4"/>
  </w:num>
  <w:num w:numId="13" w16cid:durableId="1413046457">
    <w:abstractNumId w:val="17"/>
  </w:num>
  <w:num w:numId="14" w16cid:durableId="1827553012">
    <w:abstractNumId w:val="8"/>
  </w:num>
  <w:num w:numId="15" w16cid:durableId="1891067620">
    <w:abstractNumId w:val="3"/>
  </w:num>
  <w:num w:numId="16" w16cid:durableId="1449814345">
    <w:abstractNumId w:val="29"/>
  </w:num>
  <w:num w:numId="17" w16cid:durableId="2083140063">
    <w:abstractNumId w:val="32"/>
  </w:num>
  <w:num w:numId="18" w16cid:durableId="534738850">
    <w:abstractNumId w:val="7"/>
  </w:num>
  <w:num w:numId="19" w16cid:durableId="994187431">
    <w:abstractNumId w:val="25"/>
  </w:num>
  <w:num w:numId="20" w16cid:durableId="958337942">
    <w:abstractNumId w:val="0"/>
  </w:num>
  <w:num w:numId="21" w16cid:durableId="266694006">
    <w:abstractNumId w:val="26"/>
  </w:num>
  <w:num w:numId="22" w16cid:durableId="111049472">
    <w:abstractNumId w:val="1"/>
  </w:num>
  <w:num w:numId="23" w16cid:durableId="960843414">
    <w:abstractNumId w:val="18"/>
  </w:num>
  <w:num w:numId="24" w16cid:durableId="613630698">
    <w:abstractNumId w:val="5"/>
  </w:num>
  <w:num w:numId="25" w16cid:durableId="1828397204">
    <w:abstractNumId w:val="24"/>
  </w:num>
  <w:num w:numId="26" w16cid:durableId="1551458373">
    <w:abstractNumId w:val="22"/>
  </w:num>
  <w:num w:numId="27" w16cid:durableId="528566004">
    <w:abstractNumId w:val="27"/>
  </w:num>
  <w:num w:numId="28" w16cid:durableId="62485784">
    <w:abstractNumId w:val="23"/>
  </w:num>
  <w:num w:numId="29" w16cid:durableId="899706980">
    <w:abstractNumId w:val="18"/>
  </w:num>
  <w:num w:numId="30" w16cid:durableId="870142025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14184774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9098761">
    <w:abstractNumId w:val="15"/>
  </w:num>
  <w:num w:numId="33" w16cid:durableId="1808694343">
    <w:abstractNumId w:val="20"/>
  </w:num>
  <w:num w:numId="34" w16cid:durableId="457526006">
    <w:abstractNumId w:val="6"/>
  </w:num>
  <w:num w:numId="35" w16cid:durableId="104083590">
    <w:abstractNumId w:val="11"/>
  </w:num>
  <w:num w:numId="36" w16cid:durableId="96370550">
    <w:abstractNumId w:val="10"/>
  </w:num>
  <w:num w:numId="37" w16cid:durableId="16446982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02"/>
    <w:rsid w:val="000101D0"/>
    <w:rsid w:val="00016D02"/>
    <w:rsid w:val="00017B9B"/>
    <w:rsid w:val="00021243"/>
    <w:rsid w:val="00022665"/>
    <w:rsid w:val="0003187A"/>
    <w:rsid w:val="00032EEC"/>
    <w:rsid w:val="00041FD0"/>
    <w:rsid w:val="0005517B"/>
    <w:rsid w:val="000A7BBA"/>
    <w:rsid w:val="000D0F36"/>
    <w:rsid w:val="000F0C2D"/>
    <w:rsid w:val="000F1998"/>
    <w:rsid w:val="000F56DB"/>
    <w:rsid w:val="00116BD6"/>
    <w:rsid w:val="00126BBD"/>
    <w:rsid w:val="0016200B"/>
    <w:rsid w:val="00163E0B"/>
    <w:rsid w:val="001725D4"/>
    <w:rsid w:val="0019529C"/>
    <w:rsid w:val="001A0605"/>
    <w:rsid w:val="001A695E"/>
    <w:rsid w:val="001B7B04"/>
    <w:rsid w:val="001E2545"/>
    <w:rsid w:val="001F246B"/>
    <w:rsid w:val="00205FA9"/>
    <w:rsid w:val="0021245D"/>
    <w:rsid w:val="00226C57"/>
    <w:rsid w:val="002312A9"/>
    <w:rsid w:val="00233268"/>
    <w:rsid w:val="002414CF"/>
    <w:rsid w:val="00241B94"/>
    <w:rsid w:val="0024764E"/>
    <w:rsid w:val="002658DB"/>
    <w:rsid w:val="00275282"/>
    <w:rsid w:val="00291313"/>
    <w:rsid w:val="0029162B"/>
    <w:rsid w:val="002B493F"/>
    <w:rsid w:val="002C3582"/>
    <w:rsid w:val="002D29A5"/>
    <w:rsid w:val="002F00F5"/>
    <w:rsid w:val="002F579E"/>
    <w:rsid w:val="002F6B42"/>
    <w:rsid w:val="003146CB"/>
    <w:rsid w:val="003146F9"/>
    <w:rsid w:val="00322850"/>
    <w:rsid w:val="003234D3"/>
    <w:rsid w:val="00327F8F"/>
    <w:rsid w:val="00353B3B"/>
    <w:rsid w:val="00360026"/>
    <w:rsid w:val="00365C1E"/>
    <w:rsid w:val="00375E4A"/>
    <w:rsid w:val="0038749F"/>
    <w:rsid w:val="00391FBF"/>
    <w:rsid w:val="003932C2"/>
    <w:rsid w:val="003965AB"/>
    <w:rsid w:val="003B447A"/>
    <w:rsid w:val="003C0696"/>
    <w:rsid w:val="003E1B15"/>
    <w:rsid w:val="003E7BDE"/>
    <w:rsid w:val="003F14BB"/>
    <w:rsid w:val="003F609E"/>
    <w:rsid w:val="00425212"/>
    <w:rsid w:val="0042659B"/>
    <w:rsid w:val="0043067C"/>
    <w:rsid w:val="00431D62"/>
    <w:rsid w:val="004346F8"/>
    <w:rsid w:val="00446487"/>
    <w:rsid w:val="00452C2C"/>
    <w:rsid w:val="004633F9"/>
    <w:rsid w:val="0046348B"/>
    <w:rsid w:val="00464F8C"/>
    <w:rsid w:val="004651EC"/>
    <w:rsid w:val="00465BEF"/>
    <w:rsid w:val="004813FD"/>
    <w:rsid w:val="004904AD"/>
    <w:rsid w:val="00492A22"/>
    <w:rsid w:val="004942FA"/>
    <w:rsid w:val="004A51F3"/>
    <w:rsid w:val="004A5A3D"/>
    <w:rsid w:val="004B410E"/>
    <w:rsid w:val="004B5D45"/>
    <w:rsid w:val="004B73CF"/>
    <w:rsid w:val="004C1469"/>
    <w:rsid w:val="004C6EFA"/>
    <w:rsid w:val="004D2AFC"/>
    <w:rsid w:val="004D4487"/>
    <w:rsid w:val="004F53DC"/>
    <w:rsid w:val="0051068C"/>
    <w:rsid w:val="00517412"/>
    <w:rsid w:val="005260B6"/>
    <w:rsid w:val="005350F5"/>
    <w:rsid w:val="00554DF1"/>
    <w:rsid w:val="00555E50"/>
    <w:rsid w:val="00562ED1"/>
    <w:rsid w:val="0056389F"/>
    <w:rsid w:val="005850DF"/>
    <w:rsid w:val="005954DD"/>
    <w:rsid w:val="005A574D"/>
    <w:rsid w:val="005B204E"/>
    <w:rsid w:val="005B7E6B"/>
    <w:rsid w:val="005C1091"/>
    <w:rsid w:val="00600EDF"/>
    <w:rsid w:val="006044BC"/>
    <w:rsid w:val="006464E0"/>
    <w:rsid w:val="006522B5"/>
    <w:rsid w:val="0065256B"/>
    <w:rsid w:val="00660A22"/>
    <w:rsid w:val="00671288"/>
    <w:rsid w:val="00671743"/>
    <w:rsid w:val="00695D08"/>
    <w:rsid w:val="006B09EB"/>
    <w:rsid w:val="006C21F3"/>
    <w:rsid w:val="006D2117"/>
    <w:rsid w:val="006D56A0"/>
    <w:rsid w:val="006E418C"/>
    <w:rsid w:val="006E6FE5"/>
    <w:rsid w:val="00702583"/>
    <w:rsid w:val="00702FD4"/>
    <w:rsid w:val="00715A43"/>
    <w:rsid w:val="0071643D"/>
    <w:rsid w:val="00723368"/>
    <w:rsid w:val="00724F75"/>
    <w:rsid w:val="0072548D"/>
    <w:rsid w:val="00726453"/>
    <w:rsid w:val="00731E6C"/>
    <w:rsid w:val="00743F80"/>
    <w:rsid w:val="00744E88"/>
    <w:rsid w:val="007555CC"/>
    <w:rsid w:val="00757F66"/>
    <w:rsid w:val="00767A0D"/>
    <w:rsid w:val="00792F97"/>
    <w:rsid w:val="007A5473"/>
    <w:rsid w:val="007A6527"/>
    <w:rsid w:val="007B335A"/>
    <w:rsid w:val="007D6FF5"/>
    <w:rsid w:val="007E085E"/>
    <w:rsid w:val="007E34FD"/>
    <w:rsid w:val="008032B8"/>
    <w:rsid w:val="0081536D"/>
    <w:rsid w:val="00852A5F"/>
    <w:rsid w:val="00853267"/>
    <w:rsid w:val="00854F60"/>
    <w:rsid w:val="008707AF"/>
    <w:rsid w:val="00872D7B"/>
    <w:rsid w:val="00886B68"/>
    <w:rsid w:val="008A020D"/>
    <w:rsid w:val="008A6A29"/>
    <w:rsid w:val="008A7D8A"/>
    <w:rsid w:val="008C1D6C"/>
    <w:rsid w:val="008C23ED"/>
    <w:rsid w:val="008C2843"/>
    <w:rsid w:val="008C37A7"/>
    <w:rsid w:val="008C6E80"/>
    <w:rsid w:val="008D0F71"/>
    <w:rsid w:val="008D34E2"/>
    <w:rsid w:val="008E3A4D"/>
    <w:rsid w:val="008E6906"/>
    <w:rsid w:val="008E7603"/>
    <w:rsid w:val="008F7C9C"/>
    <w:rsid w:val="00900BC5"/>
    <w:rsid w:val="00901F2E"/>
    <w:rsid w:val="009077D4"/>
    <w:rsid w:val="00915BEC"/>
    <w:rsid w:val="0093461A"/>
    <w:rsid w:val="00942CB3"/>
    <w:rsid w:val="00946477"/>
    <w:rsid w:val="00960549"/>
    <w:rsid w:val="009713E8"/>
    <w:rsid w:val="009847F4"/>
    <w:rsid w:val="009A2CD7"/>
    <w:rsid w:val="009B7DC4"/>
    <w:rsid w:val="009C0531"/>
    <w:rsid w:val="009E6779"/>
    <w:rsid w:val="009F1D06"/>
    <w:rsid w:val="00A12E24"/>
    <w:rsid w:val="00A17F68"/>
    <w:rsid w:val="00A21DE3"/>
    <w:rsid w:val="00A23947"/>
    <w:rsid w:val="00A30F86"/>
    <w:rsid w:val="00A6351D"/>
    <w:rsid w:val="00A669AB"/>
    <w:rsid w:val="00A74FB6"/>
    <w:rsid w:val="00A94F14"/>
    <w:rsid w:val="00A97F98"/>
    <w:rsid w:val="00AB23E1"/>
    <w:rsid w:val="00AB6A71"/>
    <w:rsid w:val="00AC1B49"/>
    <w:rsid w:val="00AC56F0"/>
    <w:rsid w:val="00AC603A"/>
    <w:rsid w:val="00AC7734"/>
    <w:rsid w:val="00AD0524"/>
    <w:rsid w:val="00AD175E"/>
    <w:rsid w:val="00AD4C56"/>
    <w:rsid w:val="00AD7B29"/>
    <w:rsid w:val="00AE4827"/>
    <w:rsid w:val="00AF5793"/>
    <w:rsid w:val="00B05354"/>
    <w:rsid w:val="00B15683"/>
    <w:rsid w:val="00B539B9"/>
    <w:rsid w:val="00B57735"/>
    <w:rsid w:val="00B72CA3"/>
    <w:rsid w:val="00B81AD1"/>
    <w:rsid w:val="00B825C9"/>
    <w:rsid w:val="00B844A3"/>
    <w:rsid w:val="00BA6C6D"/>
    <w:rsid w:val="00BB724D"/>
    <w:rsid w:val="00BC05C0"/>
    <w:rsid w:val="00BC56A3"/>
    <w:rsid w:val="00BC5B09"/>
    <w:rsid w:val="00BD784D"/>
    <w:rsid w:val="00BE2F9A"/>
    <w:rsid w:val="00BE50EC"/>
    <w:rsid w:val="00BF4AEE"/>
    <w:rsid w:val="00C104D0"/>
    <w:rsid w:val="00C21F56"/>
    <w:rsid w:val="00C236EB"/>
    <w:rsid w:val="00C649BB"/>
    <w:rsid w:val="00C72086"/>
    <w:rsid w:val="00C829BB"/>
    <w:rsid w:val="00C84201"/>
    <w:rsid w:val="00C847B7"/>
    <w:rsid w:val="00CB2198"/>
    <w:rsid w:val="00CB5631"/>
    <w:rsid w:val="00CD5ED9"/>
    <w:rsid w:val="00CE2C6D"/>
    <w:rsid w:val="00CF1776"/>
    <w:rsid w:val="00CF29C9"/>
    <w:rsid w:val="00D80425"/>
    <w:rsid w:val="00D85628"/>
    <w:rsid w:val="00D90311"/>
    <w:rsid w:val="00D94D2E"/>
    <w:rsid w:val="00D966DF"/>
    <w:rsid w:val="00DA2C5D"/>
    <w:rsid w:val="00DA67CB"/>
    <w:rsid w:val="00DA76C7"/>
    <w:rsid w:val="00DC0611"/>
    <w:rsid w:val="00DC1A8F"/>
    <w:rsid w:val="00DC3F99"/>
    <w:rsid w:val="00DD6695"/>
    <w:rsid w:val="00DF1213"/>
    <w:rsid w:val="00DF5CEB"/>
    <w:rsid w:val="00E161C2"/>
    <w:rsid w:val="00E222C2"/>
    <w:rsid w:val="00E27DF6"/>
    <w:rsid w:val="00E44E43"/>
    <w:rsid w:val="00E7617B"/>
    <w:rsid w:val="00E8510D"/>
    <w:rsid w:val="00E90624"/>
    <w:rsid w:val="00EA4EDD"/>
    <w:rsid w:val="00EB5140"/>
    <w:rsid w:val="00EC32B5"/>
    <w:rsid w:val="00EC6580"/>
    <w:rsid w:val="00EC7FC0"/>
    <w:rsid w:val="00EE2ED6"/>
    <w:rsid w:val="00EE4374"/>
    <w:rsid w:val="00EE5B36"/>
    <w:rsid w:val="00EF1B32"/>
    <w:rsid w:val="00F00825"/>
    <w:rsid w:val="00F077F8"/>
    <w:rsid w:val="00F26BB8"/>
    <w:rsid w:val="00F30B02"/>
    <w:rsid w:val="00F32980"/>
    <w:rsid w:val="00F3650E"/>
    <w:rsid w:val="00F73B7B"/>
    <w:rsid w:val="00F74A70"/>
    <w:rsid w:val="00F847E6"/>
    <w:rsid w:val="00FA2A7F"/>
    <w:rsid w:val="00FA323B"/>
    <w:rsid w:val="00FA3DE7"/>
    <w:rsid w:val="00FA7979"/>
    <w:rsid w:val="00FA7BEB"/>
    <w:rsid w:val="00FB3804"/>
    <w:rsid w:val="00FB388A"/>
    <w:rsid w:val="00FB7068"/>
    <w:rsid w:val="00FC51A2"/>
    <w:rsid w:val="00FD5E8E"/>
    <w:rsid w:val="00FE2D2B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AE2B"/>
  <w15:docId w15:val="{5E66142F-9B2E-4EEA-AF22-4B032ED4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AB"/>
  </w:style>
  <w:style w:type="paragraph" w:styleId="Footer">
    <w:name w:val="footer"/>
    <w:basedOn w:val="Normal"/>
    <w:link w:val="FooterChar"/>
    <w:unhideWhenUsed/>
    <w:rsid w:val="0039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AB"/>
  </w:style>
  <w:style w:type="paragraph" w:styleId="Subtitle">
    <w:name w:val="Subtitle"/>
    <w:basedOn w:val="Normal"/>
    <w:next w:val="Normal"/>
    <w:link w:val="SubtitleChar"/>
    <w:uiPriority w:val="11"/>
    <w:qFormat/>
    <w:rsid w:val="003965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5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9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A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965A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F3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5A3D"/>
    <w:pPr>
      <w:ind w:left="720"/>
      <w:contextualSpacing/>
    </w:pPr>
  </w:style>
  <w:style w:type="paragraph" w:styleId="NoSpacing">
    <w:name w:val="No Spacing"/>
    <w:uiPriority w:val="1"/>
    <w:qFormat/>
    <w:rsid w:val="002C3582"/>
    <w:pPr>
      <w:spacing w:after="0" w:line="240" w:lineRule="auto"/>
    </w:pPr>
  </w:style>
  <w:style w:type="table" w:styleId="TableGrid">
    <w:name w:val="Table Grid"/>
    <w:basedOn w:val="TableNormal"/>
    <w:uiPriority w:val="39"/>
    <w:rsid w:val="003F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cur32x\Documents\dropbox\1-fall2016\cnts%202220-2222-oss\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AssignmentTemplate.dotx</Template>
  <TotalTime>7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2 RH Linux: Intro Linux Commands</vt:lpstr>
    </vt:vector>
  </TitlesOfParts>
  <Company>Dunwoody College of Technology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2 RH Linux: Intro Linux Commands</dc:title>
  <dc:creator>Gabrielson, Curtis</dc:creator>
  <cp:lastModifiedBy>Anderson, Jason Christopher</cp:lastModifiedBy>
  <cp:revision>2</cp:revision>
  <cp:lastPrinted>2019-07-17T15:30:00Z</cp:lastPrinted>
  <dcterms:created xsi:type="dcterms:W3CDTF">2023-02-02T18:00:00Z</dcterms:created>
  <dcterms:modified xsi:type="dcterms:W3CDTF">2023-02-02T18:00:00Z</dcterms:modified>
</cp:coreProperties>
</file>